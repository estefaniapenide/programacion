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3AE54" w14:textId="1C536276" w:rsidR="00E12C6E" w:rsidRDefault="00E12C6E" w:rsidP="00E12C6E">
      <w:pPr>
        <w:pStyle w:val="Ttulo1"/>
        <w:jc w:val="center"/>
      </w:pPr>
      <w:r w:rsidRPr="00E12C6E">
        <w:t>UD1</w:t>
      </w:r>
      <w:r>
        <w:t xml:space="preserve">. </w:t>
      </w:r>
      <w:r w:rsidRPr="00E12C6E">
        <w:t xml:space="preserve">IDENTIFICACIÓN </w:t>
      </w:r>
      <w:r>
        <w:t>de los</w:t>
      </w:r>
      <w:r w:rsidRPr="00E12C6E">
        <w:t xml:space="preserve"> elementos </w:t>
      </w:r>
      <w:r>
        <w:t>de un</w:t>
      </w:r>
      <w:r w:rsidRPr="00E12C6E">
        <w:t xml:space="preserve"> programa INFORMÁTICO</w:t>
      </w:r>
    </w:p>
    <w:p w14:paraId="70B1F772" w14:textId="1DE5C7E5" w:rsidR="00813603" w:rsidRDefault="00813603" w:rsidP="00E12C6E">
      <w:pPr>
        <w:pStyle w:val="Ttulo1"/>
        <w:jc w:val="center"/>
      </w:pPr>
      <w:r>
        <w:t>BOLETÍN</w:t>
      </w:r>
    </w:p>
    <w:p w14:paraId="766EBBB5" w14:textId="77777777" w:rsidR="00813603" w:rsidRDefault="00813603" w:rsidP="00813603">
      <w:pPr>
        <w:pStyle w:val="Prrafodelista"/>
        <w:numPr>
          <w:ilvl w:val="0"/>
          <w:numId w:val="10"/>
        </w:numPr>
        <w:ind w:left="426"/>
      </w:pPr>
      <w:r>
        <w:t>Marca con una X la herramienta mínima necesaria para poder realizar las operaciones que se indican en la tabla:</w:t>
      </w:r>
    </w:p>
    <w:tbl>
      <w:tblPr>
        <w:tblStyle w:val="Tablaconcuadrcula"/>
        <w:tblW w:w="0" w:type="auto"/>
        <w:tblInd w:w="1628" w:type="dxa"/>
        <w:tblLook w:val="04A0" w:firstRow="1" w:lastRow="0" w:firstColumn="1" w:lastColumn="0" w:noHBand="0" w:noVBand="1"/>
      </w:tblPr>
      <w:tblGrid>
        <w:gridCol w:w="2933"/>
        <w:gridCol w:w="612"/>
        <w:gridCol w:w="567"/>
        <w:gridCol w:w="567"/>
        <w:gridCol w:w="567"/>
      </w:tblGrid>
      <w:tr w:rsidR="00813603" w14:paraId="7B6435FB" w14:textId="77777777" w:rsidTr="001A18B5">
        <w:tc>
          <w:tcPr>
            <w:tcW w:w="2933" w:type="dxa"/>
            <w:tcBorders>
              <w:top w:val="nil"/>
              <w:left w:val="nil"/>
            </w:tcBorders>
          </w:tcPr>
          <w:p w14:paraId="11241328" w14:textId="77777777" w:rsidR="00813603" w:rsidRPr="00B52537" w:rsidRDefault="00813603" w:rsidP="001A18B5">
            <w:pPr>
              <w:rPr>
                <w:i/>
                <w:iCs/>
              </w:rPr>
            </w:pPr>
          </w:p>
        </w:tc>
        <w:tc>
          <w:tcPr>
            <w:tcW w:w="2313" w:type="dxa"/>
            <w:gridSpan w:val="4"/>
          </w:tcPr>
          <w:p w14:paraId="2FFF9782" w14:textId="77777777" w:rsidR="00813603" w:rsidRPr="00B52537" w:rsidRDefault="00813603" w:rsidP="001A18B5">
            <w:pPr>
              <w:jc w:val="center"/>
              <w:rPr>
                <w:i/>
                <w:iCs/>
              </w:rPr>
            </w:pPr>
            <w:r w:rsidRPr="002F347D">
              <w:rPr>
                <w:b/>
                <w:bCs/>
                <w:i/>
                <w:iCs/>
                <w:color w:val="0070C0"/>
              </w:rPr>
              <w:t>Herramientas</w:t>
            </w:r>
          </w:p>
        </w:tc>
      </w:tr>
      <w:tr w:rsidR="00813603" w14:paraId="26898D59" w14:textId="77777777" w:rsidTr="001A18B5">
        <w:tc>
          <w:tcPr>
            <w:tcW w:w="2933" w:type="dxa"/>
          </w:tcPr>
          <w:p w14:paraId="4E77E3A1" w14:textId="77777777" w:rsidR="00813603" w:rsidRPr="00B52537" w:rsidRDefault="00813603" w:rsidP="001A18B5">
            <w:pPr>
              <w:rPr>
                <w:i/>
                <w:iCs/>
              </w:rPr>
            </w:pPr>
            <w:r w:rsidRPr="002F347D">
              <w:rPr>
                <w:b/>
                <w:bCs/>
                <w:i/>
                <w:iCs/>
                <w:color w:val="0070C0"/>
              </w:rPr>
              <w:t>Operación</w:t>
            </w:r>
          </w:p>
        </w:tc>
        <w:tc>
          <w:tcPr>
            <w:tcW w:w="612" w:type="dxa"/>
          </w:tcPr>
          <w:p w14:paraId="686484A8" w14:textId="77777777" w:rsidR="00813603" w:rsidRPr="00B52537" w:rsidRDefault="00813603" w:rsidP="001A18B5">
            <w:pPr>
              <w:jc w:val="center"/>
              <w:rPr>
                <w:b/>
                <w:bCs/>
              </w:rPr>
            </w:pPr>
            <w:r w:rsidRPr="00B52537">
              <w:rPr>
                <w:b/>
                <w:bCs/>
              </w:rPr>
              <w:t>JVM</w:t>
            </w:r>
          </w:p>
        </w:tc>
        <w:tc>
          <w:tcPr>
            <w:tcW w:w="567" w:type="dxa"/>
          </w:tcPr>
          <w:p w14:paraId="734213D2" w14:textId="77777777" w:rsidR="00813603" w:rsidRPr="00B52537" w:rsidRDefault="00813603" w:rsidP="001A18B5">
            <w:pPr>
              <w:jc w:val="center"/>
              <w:rPr>
                <w:b/>
                <w:bCs/>
              </w:rPr>
            </w:pPr>
            <w:r w:rsidRPr="00B52537">
              <w:rPr>
                <w:b/>
                <w:bCs/>
              </w:rPr>
              <w:t>JRE</w:t>
            </w:r>
          </w:p>
        </w:tc>
        <w:tc>
          <w:tcPr>
            <w:tcW w:w="567" w:type="dxa"/>
          </w:tcPr>
          <w:p w14:paraId="48FF439E" w14:textId="77777777" w:rsidR="00813603" w:rsidRPr="00B52537" w:rsidRDefault="00813603" w:rsidP="001A18B5">
            <w:pPr>
              <w:jc w:val="center"/>
              <w:rPr>
                <w:b/>
                <w:bCs/>
              </w:rPr>
            </w:pPr>
            <w:r w:rsidRPr="00B52537">
              <w:rPr>
                <w:b/>
                <w:bCs/>
              </w:rPr>
              <w:t>JDB</w:t>
            </w:r>
          </w:p>
        </w:tc>
        <w:tc>
          <w:tcPr>
            <w:tcW w:w="567" w:type="dxa"/>
          </w:tcPr>
          <w:p w14:paraId="03D1E6A2" w14:textId="77777777" w:rsidR="00813603" w:rsidRPr="00B52537" w:rsidRDefault="00813603" w:rsidP="001A18B5">
            <w:pPr>
              <w:jc w:val="center"/>
              <w:rPr>
                <w:b/>
                <w:bCs/>
              </w:rPr>
            </w:pPr>
            <w:r w:rsidRPr="00B52537">
              <w:rPr>
                <w:b/>
                <w:bCs/>
              </w:rPr>
              <w:t>JDK</w:t>
            </w:r>
          </w:p>
        </w:tc>
      </w:tr>
      <w:tr w:rsidR="00813603" w14:paraId="2817E2CD" w14:textId="77777777" w:rsidTr="001A18B5">
        <w:tc>
          <w:tcPr>
            <w:tcW w:w="2933" w:type="dxa"/>
          </w:tcPr>
          <w:p w14:paraId="06006787" w14:textId="77777777" w:rsidR="00813603" w:rsidRDefault="00813603" w:rsidP="001A18B5">
            <w:r>
              <w:t>Ejecutar una aplicación Java</w:t>
            </w:r>
          </w:p>
        </w:tc>
        <w:tc>
          <w:tcPr>
            <w:tcW w:w="612" w:type="dxa"/>
          </w:tcPr>
          <w:p w14:paraId="58905180" w14:textId="148FFEF0" w:rsidR="00813603" w:rsidRPr="00B52537" w:rsidRDefault="00C537FB" w:rsidP="001A1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339382D4" w14:textId="733402A5" w:rsidR="00813603" w:rsidRPr="00B52537" w:rsidRDefault="00C537FB" w:rsidP="001A1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3D0EC500" w14:textId="77777777" w:rsidR="00813603" w:rsidRPr="00B52537" w:rsidRDefault="00813603" w:rsidP="001A18B5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AA85D80" w14:textId="77777777" w:rsidR="00813603" w:rsidRPr="00B52537" w:rsidRDefault="00813603" w:rsidP="001A18B5">
            <w:pPr>
              <w:jc w:val="center"/>
              <w:rPr>
                <w:b/>
                <w:bCs/>
              </w:rPr>
            </w:pPr>
          </w:p>
        </w:tc>
      </w:tr>
      <w:tr w:rsidR="00813603" w14:paraId="0C530DCF" w14:textId="77777777" w:rsidTr="001A18B5">
        <w:tc>
          <w:tcPr>
            <w:tcW w:w="2933" w:type="dxa"/>
          </w:tcPr>
          <w:p w14:paraId="37648A25" w14:textId="77777777" w:rsidR="00813603" w:rsidRDefault="00813603" w:rsidP="001A18B5">
            <w:r>
              <w:t>Desarrollar aplicaciones Java</w:t>
            </w:r>
          </w:p>
        </w:tc>
        <w:tc>
          <w:tcPr>
            <w:tcW w:w="612" w:type="dxa"/>
          </w:tcPr>
          <w:p w14:paraId="271485B5" w14:textId="2D565C65" w:rsidR="00813603" w:rsidRPr="00B52537" w:rsidRDefault="00C537FB" w:rsidP="001A1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595A498B" w14:textId="65234A42" w:rsidR="00813603" w:rsidRPr="00B52537" w:rsidRDefault="00C537FB" w:rsidP="001A1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77C43CB3" w14:textId="15E4AF54" w:rsidR="00813603" w:rsidRPr="00B52537" w:rsidRDefault="00C537FB" w:rsidP="001A1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</w:tcPr>
          <w:p w14:paraId="3E598BC0" w14:textId="0126EBD5" w:rsidR="00813603" w:rsidRPr="00B52537" w:rsidRDefault="00C537FB" w:rsidP="001A1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6945757E" w14:textId="77777777" w:rsidR="00813603" w:rsidRDefault="00813603" w:rsidP="00813603"/>
    <w:p w14:paraId="28B964ED" w14:textId="77777777" w:rsidR="00813603" w:rsidRDefault="00813603" w:rsidP="00813603">
      <w:pPr>
        <w:pStyle w:val="Prrafodelista"/>
        <w:numPr>
          <w:ilvl w:val="0"/>
          <w:numId w:val="10"/>
        </w:numPr>
        <w:ind w:left="426"/>
      </w:pPr>
      <w:r>
        <w:t>Marca con una X la extensión correspondiente a cada tipo de fichero:</w:t>
      </w:r>
    </w:p>
    <w:tbl>
      <w:tblPr>
        <w:tblStyle w:val="Tablaconcuadrcula"/>
        <w:tblW w:w="0" w:type="auto"/>
        <w:tblInd w:w="1628" w:type="dxa"/>
        <w:tblLook w:val="04A0" w:firstRow="1" w:lastRow="0" w:firstColumn="1" w:lastColumn="0" w:noHBand="0" w:noVBand="1"/>
      </w:tblPr>
      <w:tblGrid>
        <w:gridCol w:w="2933"/>
        <w:gridCol w:w="612"/>
        <w:gridCol w:w="647"/>
      </w:tblGrid>
      <w:tr w:rsidR="00813603" w14:paraId="18ED9FD5" w14:textId="77777777" w:rsidTr="001A18B5">
        <w:tc>
          <w:tcPr>
            <w:tcW w:w="2933" w:type="dxa"/>
            <w:tcBorders>
              <w:top w:val="nil"/>
              <w:left w:val="nil"/>
            </w:tcBorders>
          </w:tcPr>
          <w:p w14:paraId="6B619F21" w14:textId="77777777" w:rsidR="00813603" w:rsidRPr="00B52537" w:rsidRDefault="00813603" w:rsidP="001A18B5">
            <w:pPr>
              <w:rPr>
                <w:i/>
                <w:iCs/>
              </w:rPr>
            </w:pPr>
          </w:p>
        </w:tc>
        <w:tc>
          <w:tcPr>
            <w:tcW w:w="1259" w:type="dxa"/>
            <w:gridSpan w:val="2"/>
          </w:tcPr>
          <w:p w14:paraId="1B229653" w14:textId="77777777" w:rsidR="00813603" w:rsidRPr="00B52537" w:rsidRDefault="00813603" w:rsidP="001A18B5">
            <w:pPr>
              <w:jc w:val="center"/>
              <w:rPr>
                <w:i/>
                <w:iCs/>
              </w:rPr>
            </w:pPr>
            <w:r w:rsidRPr="002F347D">
              <w:rPr>
                <w:b/>
                <w:bCs/>
                <w:i/>
                <w:iCs/>
                <w:color w:val="0070C0"/>
              </w:rPr>
              <w:t>Extensión</w:t>
            </w:r>
          </w:p>
        </w:tc>
      </w:tr>
      <w:tr w:rsidR="00813603" w14:paraId="13EBB928" w14:textId="77777777" w:rsidTr="001A18B5">
        <w:tc>
          <w:tcPr>
            <w:tcW w:w="2933" w:type="dxa"/>
          </w:tcPr>
          <w:p w14:paraId="6F197243" w14:textId="77777777" w:rsidR="00813603" w:rsidRPr="002F347D" w:rsidRDefault="00813603" w:rsidP="001A18B5">
            <w:pPr>
              <w:rPr>
                <w:b/>
                <w:bCs/>
                <w:i/>
                <w:iCs/>
              </w:rPr>
            </w:pPr>
            <w:r w:rsidRPr="002F347D">
              <w:rPr>
                <w:b/>
                <w:bCs/>
                <w:i/>
                <w:iCs/>
                <w:color w:val="0070C0"/>
              </w:rPr>
              <w:t>Tipo de fichero</w:t>
            </w:r>
          </w:p>
        </w:tc>
        <w:tc>
          <w:tcPr>
            <w:tcW w:w="612" w:type="dxa"/>
          </w:tcPr>
          <w:p w14:paraId="3E4163E9" w14:textId="77777777" w:rsidR="00813603" w:rsidRPr="00B52537" w:rsidRDefault="00813603" w:rsidP="001A1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</w:t>
            </w:r>
          </w:p>
        </w:tc>
        <w:tc>
          <w:tcPr>
            <w:tcW w:w="647" w:type="dxa"/>
          </w:tcPr>
          <w:p w14:paraId="6DA2A6F3" w14:textId="77777777" w:rsidR="00813603" w:rsidRPr="00B52537" w:rsidRDefault="00813603" w:rsidP="001A18B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class</w:t>
            </w:r>
            <w:proofErr w:type="spellEnd"/>
          </w:p>
        </w:tc>
      </w:tr>
      <w:tr w:rsidR="00813603" w14:paraId="4B86FA83" w14:textId="77777777" w:rsidTr="001A18B5">
        <w:tc>
          <w:tcPr>
            <w:tcW w:w="2933" w:type="dxa"/>
          </w:tcPr>
          <w:p w14:paraId="552AF731" w14:textId="77777777" w:rsidR="00813603" w:rsidRDefault="00813603" w:rsidP="001A18B5">
            <w:r>
              <w:t>Fichero compilado de Java</w:t>
            </w:r>
          </w:p>
        </w:tc>
        <w:tc>
          <w:tcPr>
            <w:tcW w:w="612" w:type="dxa"/>
          </w:tcPr>
          <w:p w14:paraId="6C59ED76" w14:textId="77777777" w:rsidR="00813603" w:rsidRPr="00B52537" w:rsidRDefault="00813603" w:rsidP="001A18B5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</w:tcPr>
          <w:p w14:paraId="50F7BFD4" w14:textId="4D31F457" w:rsidR="00813603" w:rsidRPr="00B52537" w:rsidRDefault="00C537FB" w:rsidP="001A1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813603" w14:paraId="42997D54" w14:textId="77777777" w:rsidTr="001A18B5">
        <w:tc>
          <w:tcPr>
            <w:tcW w:w="2933" w:type="dxa"/>
          </w:tcPr>
          <w:p w14:paraId="14454CE8" w14:textId="77777777" w:rsidR="00813603" w:rsidRDefault="00813603" w:rsidP="001A18B5">
            <w:r>
              <w:t>Fichero fuente de Java</w:t>
            </w:r>
          </w:p>
        </w:tc>
        <w:tc>
          <w:tcPr>
            <w:tcW w:w="612" w:type="dxa"/>
          </w:tcPr>
          <w:p w14:paraId="41A4278A" w14:textId="10777CA9" w:rsidR="00813603" w:rsidRPr="00B52537" w:rsidRDefault="00C537FB" w:rsidP="001A1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47" w:type="dxa"/>
          </w:tcPr>
          <w:p w14:paraId="518DA901" w14:textId="77777777" w:rsidR="00813603" w:rsidRPr="00B52537" w:rsidRDefault="00813603" w:rsidP="001A18B5">
            <w:pPr>
              <w:jc w:val="center"/>
              <w:rPr>
                <w:b/>
                <w:bCs/>
              </w:rPr>
            </w:pPr>
          </w:p>
        </w:tc>
      </w:tr>
    </w:tbl>
    <w:p w14:paraId="1569E3EC" w14:textId="77777777" w:rsidR="00813603" w:rsidRDefault="00813603" w:rsidP="00813603"/>
    <w:p w14:paraId="1A599780" w14:textId="77777777" w:rsidR="00813603" w:rsidRDefault="00813603" w:rsidP="00813603">
      <w:pPr>
        <w:pStyle w:val="Prrafodelista"/>
        <w:numPr>
          <w:ilvl w:val="0"/>
          <w:numId w:val="10"/>
        </w:numPr>
        <w:ind w:left="426"/>
      </w:pPr>
      <w:r>
        <w:t>Indica la afirmación correcta:</w:t>
      </w:r>
    </w:p>
    <w:p w14:paraId="7A15B6E7" w14:textId="303E3978" w:rsidR="00813603" w:rsidRDefault="00813603" w:rsidP="00813603">
      <w:pPr>
        <w:pStyle w:val="Prrafodelista"/>
        <w:numPr>
          <w:ilvl w:val="0"/>
          <w:numId w:val="11"/>
        </w:numPr>
      </w:pPr>
      <w:r>
        <w:t xml:space="preserve">Los ficheros compilados en Java están codificados en el lenguaje </w:t>
      </w:r>
      <w:proofErr w:type="spellStart"/>
      <w:r>
        <w:t>bytecode</w:t>
      </w:r>
      <w:proofErr w:type="spellEnd"/>
      <w:r>
        <w:t xml:space="preserve"> que puede ser interpretado por cualquier sistema operativo de forma directa.</w:t>
      </w:r>
      <w:r w:rsidR="00C537FB">
        <w:t xml:space="preserve"> </w:t>
      </w:r>
      <w:r w:rsidR="00C537FB" w:rsidRPr="00C537FB">
        <w:rPr>
          <w:b/>
          <w:bCs/>
        </w:rPr>
        <w:t>Falsa</w:t>
      </w:r>
    </w:p>
    <w:p w14:paraId="2E16BEF8" w14:textId="0799225A" w:rsidR="00813603" w:rsidRDefault="00813603" w:rsidP="00813603">
      <w:pPr>
        <w:pStyle w:val="Prrafodelista"/>
        <w:numPr>
          <w:ilvl w:val="0"/>
          <w:numId w:val="11"/>
        </w:numPr>
      </w:pPr>
      <w:r>
        <w:t>Los ficheros compilados en Java están codificados en el lenguaje máquina para que puedan ser ejecutados por un sistema operativo concreto.</w:t>
      </w:r>
      <w:r w:rsidR="00C537FB">
        <w:t xml:space="preserve"> </w:t>
      </w:r>
      <w:r w:rsidR="00C537FB" w:rsidRPr="00C537FB">
        <w:rPr>
          <w:b/>
          <w:bCs/>
        </w:rPr>
        <w:t>Falsa</w:t>
      </w:r>
    </w:p>
    <w:p w14:paraId="39A8FE18" w14:textId="57BE4098" w:rsidR="00813603" w:rsidRDefault="00813603" w:rsidP="00813603">
      <w:pPr>
        <w:pStyle w:val="Prrafodelista"/>
        <w:numPr>
          <w:ilvl w:val="0"/>
          <w:numId w:val="11"/>
        </w:numPr>
      </w:pPr>
      <w:r>
        <w:t>Los ficheros compilados en Java están codificados en el lenguaje máquina común a Linux y Windows para que puedan ser ejecutados cualquiera de estos sistemas operativos.</w:t>
      </w:r>
      <w:r w:rsidR="00C537FB">
        <w:t xml:space="preserve"> </w:t>
      </w:r>
      <w:r w:rsidR="00C537FB" w:rsidRPr="00C537FB">
        <w:rPr>
          <w:b/>
          <w:bCs/>
        </w:rPr>
        <w:t>Falsa</w:t>
      </w:r>
    </w:p>
    <w:p w14:paraId="2328BBEE" w14:textId="15188BB8" w:rsidR="00813603" w:rsidRPr="00F81FAA" w:rsidRDefault="00813603" w:rsidP="00813603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F81FAA">
        <w:rPr>
          <w:color w:val="000000" w:themeColor="text1"/>
        </w:rPr>
        <w:t xml:space="preserve">Los ficheros compilados en Java están codificados en el lenguaje </w:t>
      </w:r>
      <w:proofErr w:type="spellStart"/>
      <w:r w:rsidRPr="00F81FAA">
        <w:rPr>
          <w:color w:val="000000" w:themeColor="text1"/>
        </w:rPr>
        <w:t>bytecode</w:t>
      </w:r>
      <w:proofErr w:type="spellEnd"/>
      <w:r w:rsidRPr="00F81FAA">
        <w:rPr>
          <w:color w:val="000000" w:themeColor="text1"/>
        </w:rPr>
        <w:t xml:space="preserve"> para que puedan ser ejecutados por la JVM que debe estar instalada en el sistema.</w:t>
      </w:r>
      <w:r w:rsidR="00C537FB">
        <w:rPr>
          <w:color w:val="000000" w:themeColor="text1"/>
        </w:rPr>
        <w:t xml:space="preserve"> </w:t>
      </w:r>
      <w:r w:rsidR="00C537FB" w:rsidRPr="00C537FB">
        <w:rPr>
          <w:b/>
          <w:bCs/>
          <w:color w:val="000000" w:themeColor="text1"/>
        </w:rPr>
        <w:t>Correcta</w:t>
      </w:r>
    </w:p>
    <w:p w14:paraId="2956E488" w14:textId="77777777" w:rsidR="00EB68D9" w:rsidRDefault="00EB68D9" w:rsidP="00EB68D9"/>
    <w:p w14:paraId="6CBE71CD" w14:textId="5CF68791" w:rsidR="00813603" w:rsidRDefault="00EB68D9" w:rsidP="00F81FAA">
      <w:pPr>
        <w:pStyle w:val="Prrafodelista"/>
        <w:numPr>
          <w:ilvl w:val="0"/>
          <w:numId w:val="10"/>
        </w:numPr>
        <w:spacing w:after="240"/>
        <w:ind w:left="425" w:hanging="357"/>
        <w:contextualSpacing w:val="0"/>
      </w:pPr>
      <w:r>
        <w:t xml:space="preserve">Si suponemos que tenemos el JDK almacenado en la siguiente ruta </w:t>
      </w:r>
      <w:r w:rsidRPr="00EB68D9">
        <w:t>C:\Program Files\Java\jdk-11.0.8</w:t>
      </w:r>
      <w:r>
        <w:t>, indica que ruta debemos de asignar a la variable JAVA_HOME.</w:t>
      </w:r>
    </w:p>
    <w:p w14:paraId="78BBBB89" w14:textId="5F4EF0EE" w:rsidR="00C537FB" w:rsidRPr="00C537FB" w:rsidRDefault="00C537FB" w:rsidP="00C537FB">
      <w:pPr>
        <w:pStyle w:val="Prrafodelista"/>
        <w:spacing w:after="240"/>
        <w:ind w:left="425"/>
        <w:contextualSpacing w:val="0"/>
        <w:rPr>
          <w:b/>
          <w:bCs/>
          <w:lang w:val="es-ES"/>
        </w:rPr>
      </w:pPr>
      <w:r w:rsidRPr="00C537FB">
        <w:rPr>
          <w:b/>
          <w:bCs/>
          <w:lang w:val="es-ES"/>
        </w:rPr>
        <w:t>C:\Program Files\Java\jdk-11.0.8 (ya que</w:t>
      </w:r>
      <w:r>
        <w:rPr>
          <w:b/>
          <w:bCs/>
          <w:lang w:val="es-ES"/>
        </w:rPr>
        <w:t xml:space="preserve"> es esta ruta está la carpeta </w:t>
      </w:r>
      <w:proofErr w:type="spellStart"/>
      <w:r>
        <w:rPr>
          <w:b/>
          <w:bCs/>
          <w:lang w:val="es-ES"/>
        </w:rPr>
        <w:t>bin</w:t>
      </w:r>
      <w:proofErr w:type="spellEnd"/>
      <w:r>
        <w:rPr>
          <w:b/>
          <w:bCs/>
          <w:lang w:val="es-ES"/>
        </w:rPr>
        <w:t>)</w:t>
      </w:r>
    </w:p>
    <w:p w14:paraId="1D3399A5" w14:textId="15D8F97E" w:rsidR="00193C2A" w:rsidRDefault="00193C2A" w:rsidP="00EB68D9">
      <w:pPr>
        <w:pStyle w:val="Prrafodelista"/>
        <w:numPr>
          <w:ilvl w:val="0"/>
          <w:numId w:val="10"/>
        </w:numPr>
        <w:ind w:left="426"/>
      </w:pPr>
      <w:r w:rsidRPr="00193C2A">
        <w:t>Si tenemos un fichero m</w:t>
      </w:r>
      <w:r>
        <w:t xml:space="preserve">ifichero.java y ejecutamos, desde la línea de comandos: </w:t>
      </w:r>
    </w:p>
    <w:p w14:paraId="5B61D7D1" w14:textId="7780A47F" w:rsidR="00193C2A" w:rsidRPr="00193C2A" w:rsidRDefault="00193C2A" w:rsidP="00F81FAA">
      <w:pPr>
        <w:spacing w:after="0" w:line="240" w:lineRule="auto"/>
        <w:ind w:left="68"/>
        <w:jc w:val="center"/>
        <w:rPr>
          <w:b/>
          <w:bCs/>
          <w:color w:val="0070C0"/>
        </w:rPr>
      </w:pPr>
      <w:proofErr w:type="spellStart"/>
      <w:r w:rsidRPr="00193C2A">
        <w:rPr>
          <w:b/>
          <w:bCs/>
          <w:color w:val="0070C0"/>
        </w:rPr>
        <w:t>javac</w:t>
      </w:r>
      <w:proofErr w:type="spellEnd"/>
      <w:r w:rsidRPr="00193C2A">
        <w:rPr>
          <w:b/>
          <w:bCs/>
          <w:color w:val="0070C0"/>
        </w:rPr>
        <w:t xml:space="preserve"> mifichero.java</w:t>
      </w:r>
    </w:p>
    <w:p w14:paraId="46DD8864" w14:textId="3B9684C8" w:rsidR="00193C2A" w:rsidRDefault="00193C2A" w:rsidP="00193C2A">
      <w:pPr>
        <w:pStyle w:val="Prrafodelista"/>
        <w:numPr>
          <w:ilvl w:val="1"/>
          <w:numId w:val="10"/>
        </w:numPr>
        <w:ind w:left="993"/>
      </w:pPr>
      <w:r>
        <w:t xml:space="preserve">¿Cómo se llama la operación que realiza? </w:t>
      </w:r>
      <w:r w:rsidR="00C537FB" w:rsidRPr="00BD6A6E">
        <w:rPr>
          <w:b/>
          <w:bCs/>
        </w:rPr>
        <w:t>Compilación</w:t>
      </w:r>
      <w:r>
        <w:t xml:space="preserve"> </w:t>
      </w:r>
    </w:p>
    <w:p w14:paraId="7C8B04FB" w14:textId="5C85EA33" w:rsidR="00193C2A" w:rsidRPr="00193C2A" w:rsidRDefault="00193C2A" w:rsidP="00193C2A">
      <w:pPr>
        <w:pStyle w:val="Prrafodelista"/>
        <w:numPr>
          <w:ilvl w:val="1"/>
          <w:numId w:val="10"/>
        </w:numPr>
        <w:ind w:left="993"/>
      </w:pPr>
      <w:r>
        <w:t>¿Qué ficheros se generan en la operación?</w:t>
      </w:r>
      <w:r w:rsidR="00C537FB">
        <w:t xml:space="preserve"> </w:t>
      </w:r>
      <w:r w:rsidR="00BD6A6E" w:rsidRPr="00BD6A6E">
        <w:rPr>
          <w:b/>
          <w:bCs/>
        </w:rPr>
        <w:t>Ficheros objeto t</w:t>
      </w:r>
      <w:r w:rsidR="00C537FB" w:rsidRPr="00BD6A6E">
        <w:rPr>
          <w:b/>
          <w:bCs/>
        </w:rPr>
        <w:t xml:space="preserve">ipo </w:t>
      </w:r>
      <w:proofErr w:type="spellStart"/>
      <w:r w:rsidR="00C537FB" w:rsidRPr="00BD6A6E">
        <w:rPr>
          <w:b/>
          <w:bCs/>
        </w:rPr>
        <w:t>class</w:t>
      </w:r>
      <w:proofErr w:type="spellEnd"/>
    </w:p>
    <w:p w14:paraId="2372C28B" w14:textId="0C85A6E1" w:rsidR="00193C2A" w:rsidRDefault="00193C2A" w:rsidP="00F9363F">
      <w:pPr>
        <w:pStyle w:val="Prrafodelista"/>
        <w:numPr>
          <w:ilvl w:val="1"/>
          <w:numId w:val="10"/>
        </w:numPr>
        <w:ind w:left="993"/>
        <w:rPr>
          <w:color w:val="000000" w:themeColor="text1"/>
        </w:rPr>
      </w:pPr>
      <w:r w:rsidRPr="00F9363F">
        <w:rPr>
          <w:color w:val="000000" w:themeColor="text1"/>
        </w:rPr>
        <w:lastRenderedPageBreak/>
        <w:t xml:space="preserve">De los ficheros que existen después de ejecutar </w:t>
      </w:r>
      <w:proofErr w:type="spellStart"/>
      <w:r w:rsidRPr="00F9363F">
        <w:rPr>
          <w:color w:val="0070C0"/>
        </w:rPr>
        <w:t>javac</w:t>
      </w:r>
      <w:proofErr w:type="spellEnd"/>
      <w:r w:rsidRPr="00F9363F">
        <w:rPr>
          <w:color w:val="0070C0"/>
        </w:rPr>
        <w:t xml:space="preserve"> mifichero.java</w:t>
      </w:r>
      <w:r w:rsidRPr="00F9363F">
        <w:rPr>
          <w:color w:val="000000" w:themeColor="text1"/>
        </w:rPr>
        <w:t xml:space="preserve"> indica </w:t>
      </w:r>
      <w:r w:rsidRPr="00193C2A">
        <w:rPr>
          <w:color w:val="000000" w:themeColor="text1"/>
        </w:rPr>
        <w:t xml:space="preserve">cuál es el fichero fuente y el </w:t>
      </w:r>
      <w:r w:rsidR="00F9363F">
        <w:rPr>
          <w:color w:val="000000" w:themeColor="text1"/>
        </w:rPr>
        <w:t>fichero objeto y en qué lenguaje está codificado el contenido de cada uno.</w:t>
      </w:r>
      <w:r w:rsidR="00C537FB">
        <w:rPr>
          <w:color w:val="000000" w:themeColor="text1"/>
        </w:rPr>
        <w:t xml:space="preserve"> </w:t>
      </w:r>
    </w:p>
    <w:p w14:paraId="7E5FB4F1" w14:textId="0DCF8FD6" w:rsidR="00C537FB" w:rsidRPr="00C537FB" w:rsidRDefault="00C537FB" w:rsidP="00C537FB">
      <w:pPr>
        <w:pStyle w:val="Prrafodelista"/>
        <w:ind w:left="993"/>
        <w:rPr>
          <w:b/>
          <w:bCs/>
          <w:color w:val="000000" w:themeColor="text1"/>
        </w:rPr>
      </w:pPr>
      <w:r w:rsidRPr="00C537FB">
        <w:rPr>
          <w:b/>
          <w:bCs/>
          <w:color w:val="000000" w:themeColor="text1"/>
        </w:rPr>
        <w:t>Fichero fuente: mifichero.java / Su contenido está codificado en lenguaje java.</w:t>
      </w:r>
    </w:p>
    <w:p w14:paraId="7A87A0B3" w14:textId="692E4BB5" w:rsidR="00C537FB" w:rsidRDefault="00C537FB" w:rsidP="00C537FB">
      <w:pPr>
        <w:pStyle w:val="Prrafodelista"/>
        <w:ind w:left="993"/>
        <w:rPr>
          <w:b/>
          <w:bCs/>
          <w:color w:val="000000" w:themeColor="text1"/>
          <w:lang w:val="es-ES"/>
        </w:rPr>
      </w:pPr>
      <w:r w:rsidRPr="00C537FB">
        <w:rPr>
          <w:b/>
          <w:bCs/>
          <w:color w:val="000000" w:themeColor="text1"/>
          <w:lang w:val="es-ES"/>
        </w:rPr>
        <w:t xml:space="preserve">Fichero objeto: </w:t>
      </w:r>
      <w:proofErr w:type="spellStart"/>
      <w:r w:rsidRPr="00C537FB">
        <w:rPr>
          <w:b/>
          <w:bCs/>
          <w:color w:val="000000" w:themeColor="text1"/>
          <w:lang w:val="es-ES"/>
        </w:rPr>
        <w:t>mifichero.class</w:t>
      </w:r>
      <w:proofErr w:type="spellEnd"/>
      <w:r w:rsidRPr="00C537FB">
        <w:rPr>
          <w:b/>
          <w:bCs/>
          <w:color w:val="000000" w:themeColor="text1"/>
          <w:lang w:val="es-ES"/>
        </w:rPr>
        <w:t xml:space="preserve"> /Su contenido está codificado en </w:t>
      </w:r>
      <w:proofErr w:type="spellStart"/>
      <w:r w:rsidRPr="00C537FB">
        <w:rPr>
          <w:b/>
          <w:bCs/>
          <w:color w:val="000000" w:themeColor="text1"/>
          <w:lang w:val="es-ES"/>
        </w:rPr>
        <w:t>bytecode</w:t>
      </w:r>
      <w:proofErr w:type="spellEnd"/>
      <w:r w:rsidRPr="00C537FB">
        <w:rPr>
          <w:b/>
          <w:bCs/>
          <w:color w:val="000000" w:themeColor="text1"/>
          <w:lang w:val="es-ES"/>
        </w:rPr>
        <w:t>.</w:t>
      </w:r>
    </w:p>
    <w:p w14:paraId="301B5D89" w14:textId="77777777" w:rsidR="00C537FB" w:rsidRPr="00C537FB" w:rsidRDefault="00C537FB" w:rsidP="00C537FB">
      <w:pPr>
        <w:pStyle w:val="Prrafodelista"/>
        <w:ind w:left="993"/>
        <w:rPr>
          <w:b/>
          <w:bCs/>
          <w:color w:val="000000" w:themeColor="text1"/>
          <w:lang w:val="es-ES"/>
        </w:rPr>
      </w:pPr>
    </w:p>
    <w:p w14:paraId="1E99319E" w14:textId="24E01123" w:rsidR="00193C2A" w:rsidRPr="00C537FB" w:rsidRDefault="00193C2A" w:rsidP="00F9363F">
      <w:pPr>
        <w:pStyle w:val="Prrafodelista"/>
        <w:numPr>
          <w:ilvl w:val="1"/>
          <w:numId w:val="10"/>
        </w:numPr>
        <w:spacing w:after="0" w:line="240" w:lineRule="auto"/>
        <w:ind w:left="992" w:hanging="357"/>
        <w:contextualSpacing w:val="0"/>
      </w:pPr>
      <w:r>
        <w:rPr>
          <w:color w:val="000000" w:themeColor="text1"/>
        </w:rPr>
        <w:t xml:space="preserve">Indica cuál sería la orden que tendríamos que escribir en la línea de comandos para ejecutar el fichero resultante de la operación. </w:t>
      </w:r>
    </w:p>
    <w:p w14:paraId="42FE2051" w14:textId="6CE1BAD0" w:rsidR="00C537FB" w:rsidRPr="00C537FB" w:rsidRDefault="00C537FB" w:rsidP="00C537FB">
      <w:pPr>
        <w:pStyle w:val="Prrafodelista"/>
        <w:spacing w:after="0" w:line="240" w:lineRule="auto"/>
        <w:ind w:left="992"/>
        <w:contextualSpacing w:val="0"/>
        <w:rPr>
          <w:b/>
          <w:bCs/>
        </w:rPr>
      </w:pPr>
      <w:r>
        <w:rPr>
          <w:b/>
          <w:bCs/>
          <w:color w:val="000000" w:themeColor="text1"/>
        </w:rPr>
        <w:t xml:space="preserve">java </w:t>
      </w:r>
      <w:proofErr w:type="spellStart"/>
      <w:proofErr w:type="gramStart"/>
      <w:r>
        <w:rPr>
          <w:b/>
          <w:bCs/>
          <w:color w:val="000000" w:themeColor="text1"/>
        </w:rPr>
        <w:t>mifichero</w:t>
      </w:r>
      <w:proofErr w:type="spellEnd"/>
      <w:r>
        <w:rPr>
          <w:b/>
          <w:bCs/>
          <w:color w:val="000000" w:themeColor="text1"/>
        </w:rPr>
        <w:t xml:space="preserve">  (</w:t>
      </w:r>
      <w:proofErr w:type="gramEnd"/>
      <w:r>
        <w:rPr>
          <w:b/>
          <w:bCs/>
          <w:color w:val="000000" w:themeColor="text1"/>
        </w:rPr>
        <w:t xml:space="preserve">desde el </w:t>
      </w:r>
      <w:proofErr w:type="spellStart"/>
      <w:r>
        <w:rPr>
          <w:b/>
          <w:bCs/>
          <w:color w:val="000000" w:themeColor="text1"/>
        </w:rPr>
        <w:t>path</w:t>
      </w:r>
      <w:proofErr w:type="spellEnd"/>
      <w:r>
        <w:rPr>
          <w:b/>
          <w:bCs/>
          <w:color w:val="000000" w:themeColor="text1"/>
        </w:rPr>
        <w:t xml:space="preserve"> en el que se encuentra</w:t>
      </w:r>
      <w:r w:rsidR="00DE04B6">
        <w:rPr>
          <w:b/>
          <w:bCs/>
          <w:color w:val="000000" w:themeColor="text1"/>
        </w:rPr>
        <w:t xml:space="preserve"> el fichero</w:t>
      </w:r>
      <w:r>
        <w:rPr>
          <w:b/>
          <w:bCs/>
          <w:color w:val="000000" w:themeColor="text1"/>
        </w:rPr>
        <w:t>)</w:t>
      </w:r>
    </w:p>
    <w:p w14:paraId="613F9B46" w14:textId="77777777" w:rsidR="00F81FAA" w:rsidRPr="00193C2A" w:rsidRDefault="00F81FAA" w:rsidP="00F81FAA">
      <w:pPr>
        <w:spacing w:after="0" w:line="240" w:lineRule="auto"/>
        <w:ind w:left="635"/>
      </w:pPr>
    </w:p>
    <w:p w14:paraId="20204D8D" w14:textId="1769B565" w:rsidR="00193C2A" w:rsidRDefault="00193C2A" w:rsidP="00F81FAA">
      <w:pPr>
        <w:pStyle w:val="Prrafodelista"/>
        <w:keepNext/>
        <w:numPr>
          <w:ilvl w:val="0"/>
          <w:numId w:val="10"/>
        </w:numPr>
        <w:spacing w:before="160"/>
        <w:ind w:left="425" w:hanging="357"/>
      </w:pPr>
      <w:r>
        <w:t>Indica cuales de las siguientes afirmaciones son verdaderas.</w:t>
      </w:r>
    </w:p>
    <w:tbl>
      <w:tblPr>
        <w:tblStyle w:val="Tablaconcuadrcula1clara-nfasis1"/>
        <w:tblW w:w="8074" w:type="dxa"/>
        <w:tblLook w:val="04A0" w:firstRow="1" w:lastRow="0" w:firstColumn="1" w:lastColumn="0" w:noHBand="0" w:noVBand="1"/>
      </w:tblPr>
      <w:tblGrid>
        <w:gridCol w:w="5381"/>
        <w:gridCol w:w="2693"/>
      </w:tblGrid>
      <w:tr w:rsidR="00193C2A" w14:paraId="14218D6D" w14:textId="77777777" w:rsidTr="0019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67CA495B" w14:textId="323BF64D" w:rsidR="00193C2A" w:rsidRDefault="00193C2A" w:rsidP="00193C2A">
            <w:pPr>
              <w:pStyle w:val="Prrafodelista"/>
              <w:keepNext/>
              <w:ind w:left="0"/>
            </w:pPr>
            <w:r>
              <w:t>Operación</w:t>
            </w:r>
          </w:p>
        </w:tc>
        <w:tc>
          <w:tcPr>
            <w:tcW w:w="2693" w:type="dxa"/>
          </w:tcPr>
          <w:p w14:paraId="566D0AE3" w14:textId="48B02590" w:rsidR="00193C2A" w:rsidRDefault="00193C2A" w:rsidP="00193C2A">
            <w:pPr>
              <w:pStyle w:val="Prrafodelista"/>
              <w:keepNext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¿Verdadera?</w:t>
            </w:r>
          </w:p>
        </w:tc>
      </w:tr>
      <w:tr w:rsidR="00193C2A" w:rsidRPr="00F9363F" w14:paraId="30B4BDD0" w14:textId="77777777" w:rsidTr="0019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663B59C0" w14:textId="6D76043A" w:rsidR="00193C2A" w:rsidRPr="00F9363F" w:rsidRDefault="00F9363F" w:rsidP="00193C2A">
            <w:pPr>
              <w:pStyle w:val="Prrafodelista"/>
              <w:keepNext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Todo proyecto Java </w:t>
            </w:r>
            <w:proofErr w:type="gramStart"/>
            <w:r>
              <w:rPr>
                <w:b w:val="0"/>
                <w:bCs w:val="0"/>
              </w:rPr>
              <w:t>tiene que tener</w:t>
            </w:r>
            <w:proofErr w:type="gramEnd"/>
            <w:r>
              <w:rPr>
                <w:b w:val="0"/>
                <w:bCs w:val="0"/>
              </w:rPr>
              <w:t xml:space="preserve"> como mínimo una clase que debe contener un método </w:t>
            </w:r>
            <w:proofErr w:type="spellStart"/>
            <w:r w:rsidRPr="00F9363F">
              <w:rPr>
                <w:i/>
                <w:iCs/>
              </w:rPr>
              <w:t>main</w:t>
            </w:r>
            <w:proofErr w:type="spellEnd"/>
          </w:p>
        </w:tc>
        <w:tc>
          <w:tcPr>
            <w:tcW w:w="2693" w:type="dxa"/>
          </w:tcPr>
          <w:p w14:paraId="0DEEFBB6" w14:textId="62E0A80D" w:rsidR="00193C2A" w:rsidRPr="00F9363F" w:rsidRDefault="00C537FB" w:rsidP="00193C2A">
            <w:pPr>
              <w:pStyle w:val="Prrafodelista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Verdadera</w:t>
            </w:r>
          </w:p>
        </w:tc>
      </w:tr>
      <w:tr w:rsidR="00F9363F" w:rsidRPr="00F9363F" w14:paraId="2AFE808F" w14:textId="77777777" w:rsidTr="0019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60A32A8C" w14:textId="6385C852" w:rsidR="00F9363F" w:rsidRPr="00F9363F" w:rsidRDefault="00F9363F" w:rsidP="00193C2A">
            <w:pPr>
              <w:pStyle w:val="Prrafodelista"/>
              <w:keepNext/>
              <w:ind w:left="0"/>
              <w:rPr>
                <w:b w:val="0"/>
                <w:bCs w:val="0"/>
                <w:lang w:val="es-ES"/>
              </w:rPr>
            </w:pPr>
            <w:r w:rsidRPr="00F9363F">
              <w:rPr>
                <w:b w:val="0"/>
                <w:bCs w:val="0"/>
              </w:rPr>
              <w:t xml:space="preserve">Los IDE para Java utilizan internamente las herramientas básicas de </w:t>
            </w:r>
            <w:r>
              <w:rPr>
                <w:b w:val="0"/>
                <w:bCs w:val="0"/>
              </w:rPr>
              <w:t>JVM</w:t>
            </w:r>
            <w:r w:rsidRPr="00F9363F">
              <w:rPr>
                <w:b w:val="0"/>
                <w:bCs w:val="0"/>
              </w:rPr>
              <w:t xml:space="preserve"> para realizar las operaciones descritas</w:t>
            </w:r>
          </w:p>
        </w:tc>
        <w:tc>
          <w:tcPr>
            <w:tcW w:w="2693" w:type="dxa"/>
          </w:tcPr>
          <w:p w14:paraId="6EA42A7A" w14:textId="7E56D33E" w:rsidR="00F9363F" w:rsidRPr="00F9363F" w:rsidRDefault="00766333" w:rsidP="00193C2A">
            <w:pPr>
              <w:pStyle w:val="Prrafodelista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Falso</w:t>
            </w:r>
          </w:p>
        </w:tc>
      </w:tr>
      <w:tr w:rsidR="00F9363F" w:rsidRPr="00F9363F" w14:paraId="4CE201F5" w14:textId="77777777" w:rsidTr="0019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16B43E25" w14:textId="5555C7E6" w:rsidR="00F9363F" w:rsidRDefault="00F9363F" w:rsidP="00193C2A">
            <w:pPr>
              <w:pStyle w:val="Prrafodelista"/>
              <w:keepNext/>
              <w:ind w:left="0"/>
              <w:rPr>
                <w:b w:val="0"/>
                <w:bCs w:val="0"/>
              </w:rPr>
            </w:pPr>
            <w:r w:rsidRPr="00F9363F">
              <w:rPr>
                <w:b w:val="0"/>
                <w:bCs w:val="0"/>
                <w:lang w:val="es-ES"/>
              </w:rPr>
              <w:t>Un entorno de desarrollo integrado o IDE (</w:t>
            </w:r>
            <w:proofErr w:type="spellStart"/>
            <w:r w:rsidRPr="00F9363F">
              <w:rPr>
                <w:b w:val="0"/>
                <w:bCs w:val="0"/>
                <w:lang w:val="es-ES"/>
              </w:rPr>
              <w:t>Integrated</w:t>
            </w:r>
            <w:proofErr w:type="spellEnd"/>
            <w:r w:rsidRPr="00F9363F">
              <w:rPr>
                <w:b w:val="0"/>
                <w:bCs w:val="0"/>
                <w:lang w:val="es-ES"/>
              </w:rPr>
              <w:t xml:space="preserve"> </w:t>
            </w:r>
            <w:proofErr w:type="spellStart"/>
            <w:r w:rsidRPr="00F9363F">
              <w:rPr>
                <w:b w:val="0"/>
                <w:bCs w:val="0"/>
                <w:lang w:val="es-ES"/>
              </w:rPr>
              <w:t>Development</w:t>
            </w:r>
            <w:proofErr w:type="spellEnd"/>
            <w:r w:rsidRPr="00F9363F">
              <w:rPr>
                <w:b w:val="0"/>
                <w:bCs w:val="0"/>
                <w:lang w:val="es-ES"/>
              </w:rPr>
              <w:t xml:space="preserve"> </w:t>
            </w:r>
            <w:proofErr w:type="spellStart"/>
            <w:r w:rsidRPr="00F9363F">
              <w:rPr>
                <w:b w:val="0"/>
                <w:bCs w:val="0"/>
                <w:lang w:val="es-ES"/>
              </w:rPr>
              <w:t>Environment</w:t>
            </w:r>
            <w:proofErr w:type="spellEnd"/>
            <w:r w:rsidRPr="00F9363F">
              <w:rPr>
                <w:b w:val="0"/>
                <w:bCs w:val="0"/>
                <w:lang w:val="es-ES"/>
              </w:rPr>
              <w:t xml:space="preserve">) es una aplicación que facilita el desarrollo de aplicaciones en algún lenguaje de </w:t>
            </w:r>
            <w:r w:rsidRPr="00F9363F">
              <w:rPr>
                <w:b w:val="0"/>
                <w:bCs w:val="0"/>
              </w:rPr>
              <w:t>programación</w:t>
            </w:r>
          </w:p>
        </w:tc>
        <w:tc>
          <w:tcPr>
            <w:tcW w:w="2693" w:type="dxa"/>
          </w:tcPr>
          <w:p w14:paraId="1BC0C213" w14:textId="3E675CDF" w:rsidR="00F9363F" w:rsidRPr="00F9363F" w:rsidRDefault="00766333" w:rsidP="00193C2A">
            <w:pPr>
              <w:pStyle w:val="Prrafodelista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Verdadero</w:t>
            </w:r>
          </w:p>
        </w:tc>
      </w:tr>
      <w:tr w:rsidR="00F9363F" w:rsidRPr="00F9363F" w14:paraId="2EDE5A75" w14:textId="77777777" w:rsidTr="0019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6ED910CD" w14:textId="1DC5B37B" w:rsidR="00F9363F" w:rsidRPr="00F9363F" w:rsidRDefault="00F9363F" w:rsidP="00193C2A">
            <w:pPr>
              <w:pStyle w:val="Prrafodelista"/>
              <w:keepNext/>
              <w:ind w:left="0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 xml:space="preserve">El método </w:t>
            </w:r>
            <w:proofErr w:type="spellStart"/>
            <w:r>
              <w:rPr>
                <w:b w:val="0"/>
                <w:bCs w:val="0"/>
                <w:lang w:val="es-ES"/>
              </w:rPr>
              <w:t>main</w:t>
            </w:r>
            <w:proofErr w:type="spellEnd"/>
            <w:r>
              <w:rPr>
                <w:b w:val="0"/>
                <w:bCs w:val="0"/>
                <w:lang w:val="es-ES"/>
              </w:rPr>
              <w:t xml:space="preserve"> es </w:t>
            </w:r>
            <w:proofErr w:type="spellStart"/>
            <w:r>
              <w:rPr>
                <w:b w:val="0"/>
                <w:bCs w:val="0"/>
                <w:lang w:val="es-ES"/>
              </w:rPr>
              <w:t>private</w:t>
            </w:r>
            <w:proofErr w:type="spellEnd"/>
            <w:r>
              <w:rPr>
                <w:b w:val="0"/>
                <w:bCs w:val="0"/>
                <w:lang w:val="es-ES"/>
              </w:rPr>
              <w:t xml:space="preserve"> </w:t>
            </w:r>
          </w:p>
        </w:tc>
        <w:tc>
          <w:tcPr>
            <w:tcW w:w="2693" w:type="dxa"/>
          </w:tcPr>
          <w:p w14:paraId="18667D37" w14:textId="07D21ACA" w:rsidR="00F9363F" w:rsidRPr="00F9363F" w:rsidRDefault="00C537FB" w:rsidP="00193C2A">
            <w:pPr>
              <w:pStyle w:val="Prrafodelista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Falso</w:t>
            </w:r>
          </w:p>
        </w:tc>
      </w:tr>
      <w:tr w:rsidR="00F9363F" w:rsidRPr="00F9363F" w14:paraId="0DEF88DB" w14:textId="77777777" w:rsidTr="0019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127CA0C1" w14:textId="62CCBF81" w:rsidR="00F9363F" w:rsidRDefault="00F9363F" w:rsidP="00193C2A">
            <w:pPr>
              <w:pStyle w:val="Prrafodelista"/>
              <w:keepNext/>
              <w:ind w:left="0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 xml:space="preserve">El método </w:t>
            </w:r>
            <w:proofErr w:type="spellStart"/>
            <w:r>
              <w:rPr>
                <w:b w:val="0"/>
                <w:bCs w:val="0"/>
                <w:lang w:val="es-ES"/>
              </w:rPr>
              <w:t>main</w:t>
            </w:r>
            <w:proofErr w:type="spellEnd"/>
            <w:r>
              <w:rPr>
                <w:b w:val="0"/>
                <w:bCs w:val="0"/>
                <w:lang w:val="es-ES"/>
              </w:rPr>
              <w:t xml:space="preserve"> es estático</w:t>
            </w:r>
          </w:p>
        </w:tc>
        <w:tc>
          <w:tcPr>
            <w:tcW w:w="2693" w:type="dxa"/>
          </w:tcPr>
          <w:p w14:paraId="522FC6EE" w14:textId="26D26D11" w:rsidR="00F9363F" w:rsidRPr="00F9363F" w:rsidRDefault="00766333" w:rsidP="00193C2A">
            <w:pPr>
              <w:pStyle w:val="Prrafodelista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Verdadero</w:t>
            </w:r>
          </w:p>
        </w:tc>
      </w:tr>
      <w:tr w:rsidR="00F9363F" w:rsidRPr="00F9363F" w14:paraId="5B43F3F2" w14:textId="77777777" w:rsidTr="0019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42389730" w14:textId="3B736AE5" w:rsidR="00F9363F" w:rsidRDefault="00F9363F" w:rsidP="00193C2A">
            <w:pPr>
              <w:pStyle w:val="Prrafodelista"/>
              <w:keepNext/>
              <w:ind w:left="0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 xml:space="preserve">El método </w:t>
            </w:r>
            <w:proofErr w:type="spellStart"/>
            <w:r>
              <w:rPr>
                <w:b w:val="0"/>
                <w:bCs w:val="0"/>
                <w:lang w:val="es-ES"/>
              </w:rPr>
              <w:t>main</w:t>
            </w:r>
            <w:proofErr w:type="spellEnd"/>
            <w:r>
              <w:rPr>
                <w:b w:val="0"/>
                <w:bCs w:val="0"/>
                <w:lang w:val="es-ES"/>
              </w:rPr>
              <w:t xml:space="preserve">, como resultado de su ejecución devuelve o valor </w:t>
            </w:r>
            <w:proofErr w:type="spellStart"/>
            <w:r>
              <w:rPr>
                <w:b w:val="0"/>
                <w:bCs w:val="0"/>
                <w:lang w:val="es-ES"/>
              </w:rPr>
              <w:t>boolean</w:t>
            </w:r>
            <w:proofErr w:type="spellEnd"/>
          </w:p>
        </w:tc>
        <w:tc>
          <w:tcPr>
            <w:tcW w:w="2693" w:type="dxa"/>
          </w:tcPr>
          <w:p w14:paraId="100CEF45" w14:textId="241DAB3B" w:rsidR="00F9363F" w:rsidRPr="00F9363F" w:rsidRDefault="00766333" w:rsidP="00193C2A">
            <w:pPr>
              <w:pStyle w:val="Prrafodelista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Falso</w:t>
            </w:r>
          </w:p>
        </w:tc>
      </w:tr>
    </w:tbl>
    <w:p w14:paraId="293435DD" w14:textId="77777777" w:rsidR="00193C2A" w:rsidRDefault="00193C2A" w:rsidP="00193C2A">
      <w:pPr>
        <w:pStyle w:val="Prrafodelista"/>
        <w:keepNext/>
        <w:ind w:left="426"/>
      </w:pPr>
    </w:p>
    <w:p w14:paraId="331CF693" w14:textId="0E745652" w:rsidR="00EB68D9" w:rsidRDefault="00EB68D9" w:rsidP="00193C2A">
      <w:pPr>
        <w:pStyle w:val="Prrafodelista"/>
        <w:keepNext/>
        <w:numPr>
          <w:ilvl w:val="0"/>
          <w:numId w:val="10"/>
        </w:numPr>
        <w:ind w:left="426"/>
      </w:pPr>
      <w:r>
        <w:t>Indica</w:t>
      </w:r>
      <w:r w:rsidR="002F347D">
        <w:t xml:space="preserve"> las características de </w:t>
      </w:r>
      <w:proofErr w:type="gramStart"/>
      <w:r w:rsidR="002F347D">
        <w:t>los  comentarios</w:t>
      </w:r>
      <w:proofErr w:type="gramEnd"/>
      <w:r w:rsidR="002F347D">
        <w:t xml:space="preserve"> que se indican en la tabla: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EB68D9" w:rsidRPr="00EB68D9" w14:paraId="1EE745E8" w14:textId="77777777" w:rsidTr="002F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77A3F0" w14:textId="636374C4" w:rsidR="00EB68D9" w:rsidRPr="00EB68D9" w:rsidRDefault="00EB68D9" w:rsidP="00EB68D9">
            <w:pPr>
              <w:jc w:val="center"/>
              <w:rPr>
                <w:b w:val="0"/>
                <w:bCs w:val="0"/>
              </w:rPr>
            </w:pPr>
            <w:r w:rsidRPr="00EB68D9">
              <w:rPr>
                <w:b w:val="0"/>
                <w:bCs w:val="0"/>
              </w:rPr>
              <w:t>Símbolo de comienzo</w:t>
            </w:r>
          </w:p>
        </w:tc>
        <w:tc>
          <w:tcPr>
            <w:tcW w:w="5947" w:type="dxa"/>
          </w:tcPr>
          <w:p w14:paraId="37D91AD6" w14:textId="7BB2E3F4" w:rsidR="00EB68D9" w:rsidRPr="00EB68D9" w:rsidRDefault="00EB68D9" w:rsidP="00EB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68D9">
              <w:rPr>
                <w:b w:val="0"/>
                <w:bCs w:val="0"/>
              </w:rPr>
              <w:t>Características de los comentarios</w:t>
            </w:r>
          </w:p>
        </w:tc>
      </w:tr>
      <w:tr w:rsidR="00EB68D9" w14:paraId="3D6A7770" w14:textId="77777777" w:rsidTr="002F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7197AB" w14:textId="6E657BCF" w:rsidR="00EB68D9" w:rsidRDefault="00EB68D9" w:rsidP="00EB68D9">
            <w:r>
              <w:t>//comentario</w:t>
            </w:r>
          </w:p>
        </w:tc>
        <w:tc>
          <w:tcPr>
            <w:tcW w:w="5947" w:type="dxa"/>
          </w:tcPr>
          <w:p w14:paraId="05D4526B" w14:textId="5CF2FAFB" w:rsidR="00EB68D9" w:rsidRPr="002F347D" w:rsidRDefault="00766333" w:rsidP="00EB6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Comentario de una línea</w:t>
            </w:r>
          </w:p>
        </w:tc>
      </w:tr>
      <w:tr w:rsidR="00EB68D9" w14:paraId="1CB1D753" w14:textId="77777777" w:rsidTr="002F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6A18014" w14:textId="4AEAFD1A" w:rsidR="00EB68D9" w:rsidRDefault="00EB68D9" w:rsidP="00EB68D9">
            <w:r>
              <w:t>/*comentario*/</w:t>
            </w:r>
          </w:p>
        </w:tc>
        <w:tc>
          <w:tcPr>
            <w:tcW w:w="5947" w:type="dxa"/>
          </w:tcPr>
          <w:p w14:paraId="5CBB68D7" w14:textId="2572A6A5" w:rsidR="00EB68D9" w:rsidRPr="002F347D" w:rsidRDefault="00BD6A6E" w:rsidP="00EB6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Comentarios de bloques. D</w:t>
            </w:r>
            <w:r w:rsidR="00766333">
              <w:rPr>
                <w:color w:val="FF0000"/>
              </w:rPr>
              <w:t>e más de una línea</w:t>
            </w:r>
          </w:p>
        </w:tc>
      </w:tr>
      <w:tr w:rsidR="00EB68D9" w14:paraId="3DC0B27F" w14:textId="77777777" w:rsidTr="002F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0B6A6E" w14:textId="09F2EA02" w:rsidR="00EB68D9" w:rsidRDefault="00EB68D9" w:rsidP="00EB68D9">
            <w:r>
              <w:t>/**comentario*/</w:t>
            </w:r>
          </w:p>
        </w:tc>
        <w:tc>
          <w:tcPr>
            <w:tcW w:w="5947" w:type="dxa"/>
          </w:tcPr>
          <w:p w14:paraId="1AFED867" w14:textId="51D8839A" w:rsidR="00EB68D9" w:rsidRPr="002F347D" w:rsidRDefault="00BD6A6E" w:rsidP="00EB6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 w:rsidR="00766333">
              <w:rPr>
                <w:color w:val="FF0000"/>
              </w:rPr>
              <w:t>ocumentación de referencia del paquete</w:t>
            </w:r>
            <w:r>
              <w:rPr>
                <w:color w:val="FF0000"/>
              </w:rPr>
              <w:t xml:space="preserve"> (que utiliza </w:t>
            </w:r>
            <w:proofErr w:type="spellStart"/>
            <w:r>
              <w:rPr>
                <w:color w:val="FF0000"/>
              </w:rPr>
              <w:t>javadoc</w:t>
            </w:r>
            <w:proofErr w:type="spellEnd"/>
            <w:r>
              <w:rPr>
                <w:color w:val="FF0000"/>
              </w:rPr>
              <w:t>)</w:t>
            </w:r>
          </w:p>
        </w:tc>
      </w:tr>
    </w:tbl>
    <w:p w14:paraId="417E5081" w14:textId="77777777" w:rsidR="00EB68D9" w:rsidRDefault="00EB68D9" w:rsidP="00EB68D9"/>
    <w:p w14:paraId="6120A53B" w14:textId="1494A21A" w:rsidR="00813603" w:rsidRPr="00EB68D9" w:rsidRDefault="00813603" w:rsidP="002F347D">
      <w:pPr>
        <w:pStyle w:val="Prrafodelista"/>
        <w:keepNext/>
        <w:numPr>
          <w:ilvl w:val="0"/>
          <w:numId w:val="10"/>
        </w:numPr>
        <w:ind w:left="426"/>
      </w:pPr>
      <w:r w:rsidRPr="00EB68D9">
        <w:t>Indica si el identificador es válido en cada caso, si no lo es, indica por qué.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36"/>
        <w:gridCol w:w="2304"/>
        <w:gridCol w:w="4554"/>
      </w:tblGrid>
      <w:tr w:rsidR="00813603" w14:paraId="304AA591" w14:textId="77777777" w:rsidTr="001A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C6FA7AB" w14:textId="77777777" w:rsidR="00813603" w:rsidRDefault="00813603" w:rsidP="001A18B5">
            <w:pPr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</w:tc>
        <w:tc>
          <w:tcPr>
            <w:tcW w:w="2393" w:type="dxa"/>
          </w:tcPr>
          <w:p w14:paraId="22801FCB" w14:textId="77777777" w:rsidR="00813603" w:rsidRDefault="00813603" w:rsidP="001A1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Válido/No válido</w:t>
            </w:r>
          </w:p>
        </w:tc>
        <w:tc>
          <w:tcPr>
            <w:tcW w:w="4813" w:type="dxa"/>
          </w:tcPr>
          <w:p w14:paraId="28506BF7" w14:textId="77777777" w:rsidR="00813603" w:rsidRDefault="00813603" w:rsidP="001A1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Explicación en el caso de que no sea válido</w:t>
            </w:r>
          </w:p>
        </w:tc>
      </w:tr>
      <w:tr w:rsidR="00813603" w14:paraId="3794B99D" w14:textId="77777777" w:rsidTr="001A1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ABE866A" w14:textId="77777777" w:rsidR="00813603" w:rsidRDefault="00813603" w:rsidP="001A18B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MiVAriable</w:t>
            </w:r>
            <w:proofErr w:type="spellEnd"/>
          </w:p>
        </w:tc>
        <w:tc>
          <w:tcPr>
            <w:tcW w:w="2393" w:type="dxa"/>
          </w:tcPr>
          <w:p w14:paraId="3A376913" w14:textId="51BAB241" w:rsidR="00813603" w:rsidRDefault="00DE04B6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</w:tc>
        <w:tc>
          <w:tcPr>
            <w:tcW w:w="4813" w:type="dxa"/>
          </w:tcPr>
          <w:p w14:paraId="7AC6CC33" w14:textId="77777777" w:rsidR="00813603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13603" w14:paraId="6180F84F" w14:textId="77777777" w:rsidTr="001A1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FA183E4" w14:textId="77777777" w:rsidR="00813603" w:rsidRDefault="00813603" w:rsidP="001A18B5">
            <w:pPr>
              <w:rPr>
                <w:lang w:val="es-ES"/>
              </w:rPr>
            </w:pPr>
            <w:r>
              <w:rPr>
                <w:lang w:val="es-ES"/>
              </w:rPr>
              <w:t>MIVARIABLE</w:t>
            </w:r>
          </w:p>
        </w:tc>
        <w:tc>
          <w:tcPr>
            <w:tcW w:w="2393" w:type="dxa"/>
          </w:tcPr>
          <w:p w14:paraId="524DA316" w14:textId="66D9E1E5" w:rsidR="00813603" w:rsidRDefault="00DE04B6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</w:tc>
        <w:tc>
          <w:tcPr>
            <w:tcW w:w="4813" w:type="dxa"/>
          </w:tcPr>
          <w:p w14:paraId="077653FE" w14:textId="77777777" w:rsidR="00813603" w:rsidRDefault="00813603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13603" w14:paraId="00BF7B51" w14:textId="77777777" w:rsidTr="001A1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BC2E204" w14:textId="77777777" w:rsidR="00813603" w:rsidRDefault="00813603" w:rsidP="001A18B5">
            <w:pPr>
              <w:rPr>
                <w:lang w:val="es-ES"/>
              </w:rPr>
            </w:pPr>
            <w:r>
              <w:rPr>
                <w:lang w:val="es-ES"/>
              </w:rPr>
              <w:t>Mi Variable</w:t>
            </w:r>
          </w:p>
        </w:tc>
        <w:tc>
          <w:tcPr>
            <w:tcW w:w="2393" w:type="dxa"/>
          </w:tcPr>
          <w:p w14:paraId="6E657BD5" w14:textId="0EAF7FB3" w:rsidR="00813603" w:rsidRDefault="00DE04B6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valido</w:t>
            </w:r>
          </w:p>
        </w:tc>
        <w:tc>
          <w:tcPr>
            <w:tcW w:w="4813" w:type="dxa"/>
          </w:tcPr>
          <w:p w14:paraId="464C860D" w14:textId="3E594220" w:rsidR="00813603" w:rsidRDefault="00DE04B6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se pueden emplear espacios</w:t>
            </w:r>
          </w:p>
        </w:tc>
      </w:tr>
      <w:tr w:rsidR="00813603" w14:paraId="24F7842A" w14:textId="77777777" w:rsidTr="001A1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CEA76B1" w14:textId="77777777" w:rsidR="00813603" w:rsidRDefault="00813603" w:rsidP="001A18B5">
            <w:pPr>
              <w:rPr>
                <w:lang w:val="es-ES"/>
              </w:rPr>
            </w:pPr>
            <w:r>
              <w:rPr>
                <w:lang w:val="es-ES"/>
              </w:rPr>
              <w:t>123Java</w:t>
            </w:r>
          </w:p>
        </w:tc>
        <w:tc>
          <w:tcPr>
            <w:tcW w:w="2393" w:type="dxa"/>
          </w:tcPr>
          <w:p w14:paraId="59D83AD8" w14:textId="5370AACB" w:rsidR="00813603" w:rsidRDefault="00766333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válido</w:t>
            </w:r>
          </w:p>
        </w:tc>
        <w:tc>
          <w:tcPr>
            <w:tcW w:w="4813" w:type="dxa"/>
          </w:tcPr>
          <w:p w14:paraId="57564DE7" w14:textId="71DA98F8" w:rsidR="00813603" w:rsidRDefault="00766333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puede empezar por un dígito</w:t>
            </w:r>
          </w:p>
        </w:tc>
      </w:tr>
      <w:tr w:rsidR="00813603" w14:paraId="3AAF4FA7" w14:textId="77777777" w:rsidTr="001A1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69612A7" w14:textId="77777777" w:rsidR="00813603" w:rsidRDefault="00813603" w:rsidP="001A18B5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2393" w:type="dxa"/>
          </w:tcPr>
          <w:p w14:paraId="065670E1" w14:textId="4B2D7A5C" w:rsidR="00813603" w:rsidRDefault="00DE04B6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</w:tc>
        <w:tc>
          <w:tcPr>
            <w:tcW w:w="4813" w:type="dxa"/>
          </w:tcPr>
          <w:p w14:paraId="3D3523E8" w14:textId="77777777" w:rsidR="00813603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13603" w14:paraId="4C3ADC12" w14:textId="77777777" w:rsidTr="001A1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728F815F" w14:textId="77777777" w:rsidR="00813603" w:rsidRDefault="00813603" w:rsidP="001A18B5">
            <w:pPr>
              <w:rPr>
                <w:lang w:val="es-ES"/>
              </w:rPr>
            </w:pPr>
            <w:r>
              <w:rPr>
                <w:lang w:val="es-ES"/>
              </w:rPr>
              <w:t>variable-2</w:t>
            </w:r>
          </w:p>
        </w:tc>
        <w:tc>
          <w:tcPr>
            <w:tcW w:w="2393" w:type="dxa"/>
          </w:tcPr>
          <w:p w14:paraId="06631333" w14:textId="6E060DEB" w:rsidR="00813603" w:rsidRDefault="00DE04B6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válido</w:t>
            </w:r>
          </w:p>
        </w:tc>
        <w:tc>
          <w:tcPr>
            <w:tcW w:w="4813" w:type="dxa"/>
          </w:tcPr>
          <w:p w14:paraId="21E43E68" w14:textId="7C2B8378" w:rsidR="00813603" w:rsidRDefault="00DE04B6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se pude usar el car</w:t>
            </w:r>
            <w:r w:rsidR="00D54201">
              <w:rPr>
                <w:lang w:val="es-ES"/>
              </w:rPr>
              <w:t>á</w:t>
            </w:r>
            <w:r>
              <w:rPr>
                <w:lang w:val="es-ES"/>
              </w:rPr>
              <w:t>cter -</w:t>
            </w:r>
          </w:p>
        </w:tc>
      </w:tr>
      <w:tr w:rsidR="00813603" w14:paraId="2C6AEDAE" w14:textId="77777777" w:rsidTr="001A1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919728A" w14:textId="77777777" w:rsidR="00813603" w:rsidRDefault="00813603" w:rsidP="001A18B5">
            <w:pPr>
              <w:rPr>
                <w:lang w:val="es-ES"/>
              </w:rPr>
            </w:pPr>
            <w:r>
              <w:rPr>
                <w:lang w:val="es-ES"/>
              </w:rPr>
              <w:t>X1</w:t>
            </w:r>
          </w:p>
        </w:tc>
        <w:tc>
          <w:tcPr>
            <w:tcW w:w="2393" w:type="dxa"/>
          </w:tcPr>
          <w:p w14:paraId="304BBD00" w14:textId="2CE929DA" w:rsidR="00813603" w:rsidRDefault="00DE04B6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</w:tc>
        <w:tc>
          <w:tcPr>
            <w:tcW w:w="4813" w:type="dxa"/>
          </w:tcPr>
          <w:p w14:paraId="649E6A8F" w14:textId="77777777" w:rsidR="00813603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13603" w14:paraId="4FE64C5C" w14:textId="77777777" w:rsidTr="001A1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D2CFE1C" w14:textId="77777777" w:rsidR="00813603" w:rsidRDefault="00813603" w:rsidP="001A18B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a+c</w:t>
            </w:r>
            <w:proofErr w:type="spellEnd"/>
          </w:p>
        </w:tc>
        <w:tc>
          <w:tcPr>
            <w:tcW w:w="2393" w:type="dxa"/>
          </w:tcPr>
          <w:p w14:paraId="621D401A" w14:textId="5A2342C9" w:rsidR="00813603" w:rsidRDefault="00DE04B6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válido</w:t>
            </w:r>
          </w:p>
        </w:tc>
        <w:tc>
          <w:tcPr>
            <w:tcW w:w="4813" w:type="dxa"/>
          </w:tcPr>
          <w:p w14:paraId="17310DAC" w14:textId="692232C5" w:rsidR="00813603" w:rsidRDefault="00DE04B6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se puede usar el car</w:t>
            </w:r>
            <w:r w:rsidR="00D54201">
              <w:rPr>
                <w:lang w:val="es-ES"/>
              </w:rPr>
              <w:t>á</w:t>
            </w:r>
            <w:r>
              <w:rPr>
                <w:lang w:val="es-ES"/>
              </w:rPr>
              <w:t>cter +</w:t>
            </w:r>
          </w:p>
        </w:tc>
      </w:tr>
      <w:tr w:rsidR="00813603" w14:paraId="2A8215A0" w14:textId="77777777" w:rsidTr="001A1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10C4D32" w14:textId="77777777" w:rsidR="00813603" w:rsidRDefault="00813603" w:rsidP="001A18B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class</w:t>
            </w:r>
            <w:proofErr w:type="spellEnd"/>
          </w:p>
        </w:tc>
        <w:tc>
          <w:tcPr>
            <w:tcW w:w="2393" w:type="dxa"/>
          </w:tcPr>
          <w:p w14:paraId="5FFA66F5" w14:textId="67D38778" w:rsidR="00813603" w:rsidRDefault="00DE04B6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válido</w:t>
            </w:r>
          </w:p>
        </w:tc>
        <w:tc>
          <w:tcPr>
            <w:tcW w:w="4813" w:type="dxa"/>
          </w:tcPr>
          <w:p w14:paraId="244C9F25" w14:textId="12FE056E" w:rsidR="00813603" w:rsidRDefault="00DE04B6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trata de una palabra reservada</w:t>
            </w:r>
          </w:p>
        </w:tc>
      </w:tr>
      <w:tr w:rsidR="00813603" w14:paraId="2D5AAE9A" w14:textId="77777777" w:rsidTr="001A1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B846407" w14:textId="77777777" w:rsidR="00813603" w:rsidRDefault="00813603" w:rsidP="001A18B5">
            <w:pPr>
              <w:rPr>
                <w:lang w:val="es-ES"/>
              </w:rPr>
            </w:pPr>
            <w:r>
              <w:rPr>
                <w:lang w:val="es-ES"/>
              </w:rPr>
              <w:t>_</w:t>
            </w:r>
            <w:proofErr w:type="spellStart"/>
            <w:r>
              <w:rPr>
                <w:lang w:val="es-ES"/>
              </w:rPr>
              <w:t>mivariable</w:t>
            </w:r>
            <w:proofErr w:type="spellEnd"/>
          </w:p>
        </w:tc>
        <w:tc>
          <w:tcPr>
            <w:tcW w:w="2393" w:type="dxa"/>
          </w:tcPr>
          <w:p w14:paraId="00FE56A2" w14:textId="35032286" w:rsidR="00813603" w:rsidRDefault="00DE04B6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</w:tc>
        <w:tc>
          <w:tcPr>
            <w:tcW w:w="4813" w:type="dxa"/>
          </w:tcPr>
          <w:p w14:paraId="384E4285" w14:textId="77777777" w:rsidR="00813603" w:rsidRDefault="00813603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13603" w14:paraId="7B2B4511" w14:textId="77777777" w:rsidTr="001A1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AE9176D" w14:textId="77777777" w:rsidR="00813603" w:rsidRDefault="00813603" w:rsidP="001A18B5">
            <w:pPr>
              <w:rPr>
                <w:lang w:val="es-ES"/>
              </w:rPr>
            </w:pPr>
            <w:r>
              <w:rPr>
                <w:lang w:val="es-ES"/>
              </w:rPr>
              <w:t>$</w:t>
            </w:r>
            <w:proofErr w:type="spellStart"/>
            <w:r>
              <w:rPr>
                <w:lang w:val="es-ES"/>
              </w:rPr>
              <w:t>mivariable</w:t>
            </w:r>
            <w:proofErr w:type="spellEnd"/>
          </w:p>
        </w:tc>
        <w:tc>
          <w:tcPr>
            <w:tcW w:w="2393" w:type="dxa"/>
          </w:tcPr>
          <w:p w14:paraId="2B345D08" w14:textId="1063F43D" w:rsidR="00813603" w:rsidRDefault="00DE04B6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</w:tc>
        <w:tc>
          <w:tcPr>
            <w:tcW w:w="4813" w:type="dxa"/>
          </w:tcPr>
          <w:p w14:paraId="12E1CABC" w14:textId="77777777" w:rsidR="00813603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13603" w14:paraId="420D835D" w14:textId="77777777" w:rsidTr="001A1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60594E9" w14:textId="77777777" w:rsidR="00813603" w:rsidRDefault="00813603" w:rsidP="001A18B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suma_de_array</w:t>
            </w:r>
            <w:proofErr w:type="spellEnd"/>
          </w:p>
        </w:tc>
        <w:tc>
          <w:tcPr>
            <w:tcW w:w="2393" w:type="dxa"/>
          </w:tcPr>
          <w:p w14:paraId="5F2E92AC" w14:textId="4F2FB573" w:rsidR="00813603" w:rsidRDefault="00DE04B6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</w:tc>
        <w:tc>
          <w:tcPr>
            <w:tcW w:w="4813" w:type="dxa"/>
          </w:tcPr>
          <w:p w14:paraId="18BDBD22" w14:textId="77777777" w:rsidR="00813603" w:rsidRDefault="00813603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13603" w14:paraId="61B5315C" w14:textId="77777777" w:rsidTr="001A1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B75619A" w14:textId="77777777" w:rsidR="00813603" w:rsidRDefault="00813603" w:rsidP="001A18B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aprenderJava</w:t>
            </w:r>
            <w:proofErr w:type="spellEnd"/>
          </w:p>
        </w:tc>
        <w:tc>
          <w:tcPr>
            <w:tcW w:w="2393" w:type="dxa"/>
          </w:tcPr>
          <w:p w14:paraId="012E0A1F" w14:textId="57653FA4" w:rsidR="00813603" w:rsidRDefault="00DE04B6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</w:tc>
        <w:tc>
          <w:tcPr>
            <w:tcW w:w="4813" w:type="dxa"/>
          </w:tcPr>
          <w:p w14:paraId="5E46EB13" w14:textId="77777777" w:rsidR="00813603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13603" w14:paraId="0BCA31A2" w14:textId="77777777" w:rsidTr="001A1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7F338C95" w14:textId="77777777" w:rsidR="00813603" w:rsidRDefault="00813603" w:rsidP="001A18B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suma&amp;resta</w:t>
            </w:r>
            <w:proofErr w:type="spellEnd"/>
          </w:p>
        </w:tc>
        <w:tc>
          <w:tcPr>
            <w:tcW w:w="2393" w:type="dxa"/>
          </w:tcPr>
          <w:p w14:paraId="77A51B20" w14:textId="6B5D68F0" w:rsidR="00813603" w:rsidRDefault="00DE04B6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valido</w:t>
            </w:r>
          </w:p>
        </w:tc>
        <w:tc>
          <w:tcPr>
            <w:tcW w:w="4813" w:type="dxa"/>
          </w:tcPr>
          <w:p w14:paraId="140E8327" w14:textId="5DD0FBC5" w:rsidR="00813603" w:rsidRDefault="00DE04B6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se puede usar el car</w:t>
            </w:r>
            <w:r w:rsidR="00D54201">
              <w:rPr>
                <w:lang w:val="es-ES"/>
              </w:rPr>
              <w:t>á</w:t>
            </w:r>
            <w:r>
              <w:rPr>
                <w:lang w:val="es-ES"/>
              </w:rPr>
              <w:t>cter &amp;</w:t>
            </w:r>
          </w:p>
        </w:tc>
      </w:tr>
      <w:tr w:rsidR="00813603" w14:paraId="61133C34" w14:textId="77777777" w:rsidTr="001A1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6DECBBF" w14:textId="77777777" w:rsidR="00813603" w:rsidRDefault="00813603" w:rsidP="001A18B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true</w:t>
            </w:r>
          </w:p>
        </w:tc>
        <w:tc>
          <w:tcPr>
            <w:tcW w:w="2393" w:type="dxa"/>
          </w:tcPr>
          <w:p w14:paraId="0C3B4B90" w14:textId="77777777" w:rsidR="00813603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813" w:type="dxa"/>
          </w:tcPr>
          <w:p w14:paraId="59CE7960" w14:textId="77777777" w:rsidR="00813603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13603" w14:paraId="74564DC2" w14:textId="77777777" w:rsidTr="001A1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9F9790C" w14:textId="77777777" w:rsidR="00813603" w:rsidRDefault="00813603" w:rsidP="001A18B5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suma.de.array</w:t>
            </w:r>
            <w:proofErr w:type="spellEnd"/>
            <w:proofErr w:type="gramEnd"/>
          </w:p>
        </w:tc>
        <w:tc>
          <w:tcPr>
            <w:tcW w:w="2393" w:type="dxa"/>
          </w:tcPr>
          <w:p w14:paraId="32A59940" w14:textId="7455551A" w:rsidR="00813603" w:rsidRDefault="00DE04B6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válido</w:t>
            </w:r>
          </w:p>
        </w:tc>
        <w:tc>
          <w:tcPr>
            <w:tcW w:w="4813" w:type="dxa"/>
          </w:tcPr>
          <w:p w14:paraId="15F50891" w14:textId="3557936D" w:rsidR="00813603" w:rsidRDefault="00DE04B6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No se puede usar el </w:t>
            </w:r>
            <w:proofErr w:type="gramStart"/>
            <w:r>
              <w:rPr>
                <w:lang w:val="es-ES"/>
              </w:rPr>
              <w:t>carácter .</w:t>
            </w:r>
            <w:proofErr w:type="gramEnd"/>
          </w:p>
        </w:tc>
      </w:tr>
    </w:tbl>
    <w:p w14:paraId="3683A8E4" w14:textId="3D7C078C" w:rsidR="00813603" w:rsidRPr="002F347D" w:rsidRDefault="00813603" w:rsidP="002F347D">
      <w:pPr>
        <w:pStyle w:val="Prrafodelista"/>
        <w:keepNext/>
        <w:numPr>
          <w:ilvl w:val="0"/>
          <w:numId w:val="10"/>
        </w:numPr>
        <w:ind w:left="426"/>
      </w:pPr>
      <w:r w:rsidRPr="002F347D">
        <w:t>Indica de qué tipos son los literales siguientes y señala aquellos que no son correctos.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3140"/>
        <w:gridCol w:w="1142"/>
        <w:gridCol w:w="4212"/>
      </w:tblGrid>
      <w:tr w:rsidR="00813603" w:rsidRPr="009250D0" w14:paraId="38B49F5D" w14:textId="77777777" w:rsidTr="002F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73F30B64" w14:textId="77777777" w:rsidR="00813603" w:rsidRPr="009250D0" w:rsidRDefault="00813603" w:rsidP="001A18B5">
            <w:pPr>
              <w:rPr>
                <w:b w:val="0"/>
                <w:bCs w:val="0"/>
                <w:lang w:val="es-ES"/>
              </w:rPr>
            </w:pPr>
            <w:r w:rsidRPr="009250D0">
              <w:rPr>
                <w:b w:val="0"/>
                <w:bCs w:val="0"/>
                <w:lang w:val="es-ES"/>
              </w:rPr>
              <w:t>Literal</w:t>
            </w:r>
          </w:p>
        </w:tc>
        <w:tc>
          <w:tcPr>
            <w:tcW w:w="1142" w:type="dxa"/>
          </w:tcPr>
          <w:p w14:paraId="4E08EFFE" w14:textId="77777777" w:rsidR="00813603" w:rsidRPr="009250D0" w:rsidRDefault="00813603" w:rsidP="001A1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 w:rsidRPr="009250D0">
              <w:rPr>
                <w:b w:val="0"/>
                <w:bCs w:val="0"/>
                <w:lang w:val="es-ES"/>
              </w:rPr>
              <w:t>Tipo</w:t>
            </w:r>
          </w:p>
        </w:tc>
        <w:tc>
          <w:tcPr>
            <w:tcW w:w="4212" w:type="dxa"/>
          </w:tcPr>
          <w:p w14:paraId="47EBB612" w14:textId="77777777" w:rsidR="00813603" w:rsidRPr="009250D0" w:rsidRDefault="00813603" w:rsidP="001A1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 w:rsidRPr="009250D0">
              <w:rPr>
                <w:b w:val="0"/>
                <w:bCs w:val="0"/>
                <w:lang w:val="es-ES"/>
              </w:rPr>
              <w:t>Comentarios</w:t>
            </w:r>
          </w:p>
        </w:tc>
      </w:tr>
      <w:tr w:rsidR="00813603" w14:paraId="62A4C3B8" w14:textId="77777777" w:rsidTr="002F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tcBorders>
              <w:top w:val="single" w:sz="4" w:space="0" w:color="4472C4" w:themeColor="accent1"/>
            </w:tcBorders>
            <w:vAlign w:val="center"/>
          </w:tcPr>
          <w:p w14:paraId="04528FED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</w:rPr>
              <w:t>982</w:t>
            </w:r>
          </w:p>
        </w:tc>
        <w:tc>
          <w:tcPr>
            <w:tcW w:w="1142" w:type="dxa"/>
          </w:tcPr>
          <w:p w14:paraId="6E68221B" w14:textId="214CDC1D" w:rsidR="00813603" w:rsidRPr="002F347D" w:rsidRDefault="00D54201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int</w:t>
            </w:r>
            <w:proofErr w:type="spellEnd"/>
          </w:p>
        </w:tc>
        <w:tc>
          <w:tcPr>
            <w:tcW w:w="4212" w:type="dxa"/>
          </w:tcPr>
          <w:p w14:paraId="2BF149B1" w14:textId="77777777" w:rsidR="00813603" w:rsidRPr="002F347D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0B6DA685" w14:textId="77777777" w:rsidTr="002F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65F5616D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1234L</w:t>
            </w:r>
          </w:p>
        </w:tc>
        <w:tc>
          <w:tcPr>
            <w:tcW w:w="1142" w:type="dxa"/>
          </w:tcPr>
          <w:p w14:paraId="11A78EE8" w14:textId="20C233DA" w:rsidR="00813603" w:rsidRPr="002F347D" w:rsidRDefault="00D54201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long</w:t>
            </w:r>
            <w:proofErr w:type="spellEnd"/>
          </w:p>
        </w:tc>
        <w:tc>
          <w:tcPr>
            <w:tcW w:w="4212" w:type="dxa"/>
          </w:tcPr>
          <w:p w14:paraId="64221ADE" w14:textId="2FE34C43" w:rsidR="00813603" w:rsidRPr="002F347D" w:rsidRDefault="00813603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2CC0E63C" w14:textId="77777777" w:rsidTr="002F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0899F710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</w:rPr>
              <w:t>0b0100101</w:t>
            </w:r>
          </w:p>
        </w:tc>
        <w:tc>
          <w:tcPr>
            <w:tcW w:w="1142" w:type="dxa"/>
          </w:tcPr>
          <w:p w14:paraId="15A7E3E0" w14:textId="459AD828" w:rsidR="00813603" w:rsidRPr="002F347D" w:rsidRDefault="00E87564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int</w:t>
            </w:r>
            <w:proofErr w:type="spellEnd"/>
          </w:p>
        </w:tc>
        <w:tc>
          <w:tcPr>
            <w:tcW w:w="4212" w:type="dxa"/>
          </w:tcPr>
          <w:p w14:paraId="64DDD1A7" w14:textId="707108B0" w:rsidR="00813603" w:rsidRPr="002F347D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6903E378" w14:textId="77777777" w:rsidTr="002F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7F4D5B38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‘a’</w:t>
            </w:r>
          </w:p>
        </w:tc>
        <w:tc>
          <w:tcPr>
            <w:tcW w:w="1142" w:type="dxa"/>
          </w:tcPr>
          <w:p w14:paraId="55B161DD" w14:textId="45E8AB7B" w:rsidR="00813603" w:rsidRPr="002F347D" w:rsidRDefault="00D54201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char</w:t>
            </w:r>
            <w:proofErr w:type="spellEnd"/>
          </w:p>
        </w:tc>
        <w:tc>
          <w:tcPr>
            <w:tcW w:w="4212" w:type="dxa"/>
          </w:tcPr>
          <w:p w14:paraId="11043221" w14:textId="77777777" w:rsidR="00813603" w:rsidRPr="002F347D" w:rsidRDefault="00813603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210A2F60" w14:textId="77777777" w:rsidTr="002F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553A575F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12.565</w:t>
            </w:r>
          </w:p>
        </w:tc>
        <w:tc>
          <w:tcPr>
            <w:tcW w:w="1142" w:type="dxa"/>
          </w:tcPr>
          <w:p w14:paraId="3A36BD1D" w14:textId="11360EE1" w:rsidR="00813603" w:rsidRPr="002F347D" w:rsidRDefault="00D54201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double</w:t>
            </w:r>
            <w:proofErr w:type="spellEnd"/>
          </w:p>
        </w:tc>
        <w:tc>
          <w:tcPr>
            <w:tcW w:w="4212" w:type="dxa"/>
          </w:tcPr>
          <w:p w14:paraId="6101E710" w14:textId="77777777" w:rsidR="00813603" w:rsidRPr="002F347D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22BF524A" w14:textId="77777777" w:rsidTr="002F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1EC83232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F76317">
              <w:rPr>
                <w:rFonts w:cstheme="minorHAnsi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“</w:t>
            </w: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Tolosa</w:t>
            </w:r>
            <w:r w:rsidRPr="00F76317">
              <w:rPr>
                <w:rFonts w:cstheme="minorHAnsi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1142" w:type="dxa"/>
          </w:tcPr>
          <w:p w14:paraId="013A641C" w14:textId="10E8E1AD" w:rsidR="00813603" w:rsidRPr="002F347D" w:rsidRDefault="00D54201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String</w:t>
            </w:r>
            <w:proofErr w:type="spellEnd"/>
          </w:p>
        </w:tc>
        <w:tc>
          <w:tcPr>
            <w:tcW w:w="4212" w:type="dxa"/>
          </w:tcPr>
          <w:p w14:paraId="381F45A3" w14:textId="77777777" w:rsidR="00813603" w:rsidRPr="002F347D" w:rsidRDefault="00813603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FF0000"/>
                <w:sz w:val="20"/>
                <w:szCs w:val="20"/>
                <w:shd w:val="clear" w:color="auto" w:fill="FFFFFF"/>
              </w:rPr>
            </w:pPr>
          </w:p>
        </w:tc>
      </w:tr>
      <w:tr w:rsidR="00813603" w14:paraId="11F83009" w14:textId="77777777" w:rsidTr="002F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240D59A1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0.354</w:t>
            </w:r>
          </w:p>
        </w:tc>
        <w:tc>
          <w:tcPr>
            <w:tcW w:w="1142" w:type="dxa"/>
          </w:tcPr>
          <w:p w14:paraId="2F343268" w14:textId="52C5422C" w:rsidR="00813603" w:rsidRPr="002F347D" w:rsidRDefault="00D54201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double</w:t>
            </w:r>
            <w:proofErr w:type="spellEnd"/>
          </w:p>
        </w:tc>
        <w:tc>
          <w:tcPr>
            <w:tcW w:w="4212" w:type="dxa"/>
          </w:tcPr>
          <w:p w14:paraId="007E8D1D" w14:textId="77777777" w:rsidR="00813603" w:rsidRPr="002F347D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78FA19D9" w14:textId="77777777" w:rsidTr="002F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795779F9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154_.657</w:t>
            </w:r>
          </w:p>
        </w:tc>
        <w:tc>
          <w:tcPr>
            <w:tcW w:w="1142" w:type="dxa"/>
          </w:tcPr>
          <w:p w14:paraId="2BEF2D59" w14:textId="482CE707" w:rsidR="00813603" w:rsidRPr="002F347D" w:rsidRDefault="00D54201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double</w:t>
            </w:r>
            <w:proofErr w:type="spellEnd"/>
          </w:p>
        </w:tc>
        <w:tc>
          <w:tcPr>
            <w:tcW w:w="4212" w:type="dxa"/>
          </w:tcPr>
          <w:p w14:paraId="11AB7026" w14:textId="042DB58A" w:rsidR="00813603" w:rsidRPr="002F347D" w:rsidRDefault="00D54201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No es correcto. No se puede usar _ alrededor de un punto decimal.</w:t>
            </w:r>
          </w:p>
        </w:tc>
      </w:tr>
      <w:tr w:rsidR="00813603" w14:paraId="12A961E2" w14:textId="77777777" w:rsidTr="002F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2DBE94F1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+1200</w:t>
            </w:r>
          </w:p>
        </w:tc>
        <w:tc>
          <w:tcPr>
            <w:tcW w:w="1142" w:type="dxa"/>
          </w:tcPr>
          <w:p w14:paraId="0364A5D1" w14:textId="75D16437" w:rsidR="00813603" w:rsidRPr="002F347D" w:rsidRDefault="00D54201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es-ES"/>
              </w:rPr>
            </w:pPr>
            <w:proofErr w:type="spellStart"/>
            <w:r>
              <w:rPr>
                <w:b/>
                <w:bCs/>
                <w:color w:val="FF0000"/>
                <w:lang w:val="es-ES"/>
              </w:rPr>
              <w:t>int</w:t>
            </w:r>
            <w:proofErr w:type="spellEnd"/>
          </w:p>
        </w:tc>
        <w:tc>
          <w:tcPr>
            <w:tcW w:w="4212" w:type="dxa"/>
          </w:tcPr>
          <w:p w14:paraId="4739E23F" w14:textId="77777777" w:rsidR="00813603" w:rsidRPr="002F347D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es-ES"/>
              </w:rPr>
            </w:pPr>
          </w:p>
        </w:tc>
      </w:tr>
      <w:tr w:rsidR="00813603" w14:paraId="6C8668AD" w14:textId="77777777" w:rsidTr="002F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071CCA29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‘5’</w:t>
            </w:r>
          </w:p>
        </w:tc>
        <w:tc>
          <w:tcPr>
            <w:tcW w:w="1142" w:type="dxa"/>
          </w:tcPr>
          <w:p w14:paraId="76843D11" w14:textId="6433C766" w:rsidR="00813603" w:rsidRPr="002F347D" w:rsidRDefault="00D54201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char</w:t>
            </w:r>
            <w:proofErr w:type="spellEnd"/>
          </w:p>
        </w:tc>
        <w:tc>
          <w:tcPr>
            <w:tcW w:w="4212" w:type="dxa"/>
          </w:tcPr>
          <w:p w14:paraId="4A279B87" w14:textId="7251A094" w:rsidR="00813603" w:rsidRPr="002F347D" w:rsidRDefault="00813603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6E415379" w14:textId="77777777" w:rsidTr="002F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7B6A9E7E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.006E4</w:t>
            </w:r>
          </w:p>
        </w:tc>
        <w:tc>
          <w:tcPr>
            <w:tcW w:w="1142" w:type="dxa"/>
          </w:tcPr>
          <w:p w14:paraId="444F4C79" w14:textId="62F9168B" w:rsidR="00813603" w:rsidRPr="002F347D" w:rsidRDefault="00D54201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double</w:t>
            </w:r>
            <w:proofErr w:type="spellEnd"/>
          </w:p>
        </w:tc>
        <w:tc>
          <w:tcPr>
            <w:tcW w:w="4212" w:type="dxa"/>
          </w:tcPr>
          <w:p w14:paraId="31358BCF" w14:textId="64CF38D9" w:rsidR="00813603" w:rsidRPr="002F347D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6E77E5B9" w14:textId="77777777" w:rsidTr="002F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5B2C298A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“  ”</w:t>
            </w:r>
          </w:p>
        </w:tc>
        <w:tc>
          <w:tcPr>
            <w:tcW w:w="1142" w:type="dxa"/>
          </w:tcPr>
          <w:p w14:paraId="48427237" w14:textId="29879C33" w:rsidR="00813603" w:rsidRPr="002F347D" w:rsidRDefault="00D54201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String</w:t>
            </w:r>
            <w:proofErr w:type="spellEnd"/>
          </w:p>
        </w:tc>
        <w:tc>
          <w:tcPr>
            <w:tcW w:w="4212" w:type="dxa"/>
          </w:tcPr>
          <w:p w14:paraId="38249514" w14:textId="77777777" w:rsidR="00813603" w:rsidRPr="002F347D" w:rsidRDefault="00813603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40705B28" w14:textId="77777777" w:rsidTr="002F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08B4D2A9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0b1010000101000101101000</w:t>
            </w:r>
          </w:p>
        </w:tc>
        <w:tc>
          <w:tcPr>
            <w:tcW w:w="1142" w:type="dxa"/>
          </w:tcPr>
          <w:p w14:paraId="1C0258F7" w14:textId="2A316DAC" w:rsidR="00813603" w:rsidRPr="002F347D" w:rsidRDefault="00B935BE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es-ES"/>
              </w:rPr>
            </w:pPr>
            <w:proofErr w:type="spellStart"/>
            <w:r>
              <w:rPr>
                <w:b/>
                <w:bCs/>
                <w:color w:val="FF0000"/>
                <w:lang w:val="es-ES"/>
              </w:rPr>
              <w:t>i</w:t>
            </w:r>
            <w:r w:rsidR="00E87564">
              <w:rPr>
                <w:b/>
                <w:bCs/>
                <w:color w:val="FF0000"/>
                <w:lang w:val="es-ES"/>
              </w:rPr>
              <w:t>nt</w:t>
            </w:r>
            <w:proofErr w:type="spellEnd"/>
          </w:p>
        </w:tc>
        <w:tc>
          <w:tcPr>
            <w:tcW w:w="4212" w:type="dxa"/>
          </w:tcPr>
          <w:p w14:paraId="211BBEB8" w14:textId="2E34B5A5" w:rsidR="00813603" w:rsidRPr="002F347D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6E5E2EB4" w14:textId="77777777" w:rsidTr="002F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3165DDDB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‘\n’</w:t>
            </w:r>
          </w:p>
        </w:tc>
        <w:tc>
          <w:tcPr>
            <w:tcW w:w="1142" w:type="dxa"/>
          </w:tcPr>
          <w:p w14:paraId="2BFCE99C" w14:textId="3BB40643" w:rsidR="00813603" w:rsidRPr="002F347D" w:rsidRDefault="00E87564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char</w:t>
            </w:r>
            <w:proofErr w:type="spellEnd"/>
          </w:p>
        </w:tc>
        <w:tc>
          <w:tcPr>
            <w:tcW w:w="4212" w:type="dxa"/>
          </w:tcPr>
          <w:p w14:paraId="209AD15A" w14:textId="67D54482" w:rsidR="00813603" w:rsidRPr="002F347D" w:rsidRDefault="00813603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036BAFF8" w14:textId="77777777" w:rsidTr="002F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2E329465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34,56L</w:t>
            </w:r>
          </w:p>
        </w:tc>
        <w:tc>
          <w:tcPr>
            <w:tcW w:w="1142" w:type="dxa"/>
          </w:tcPr>
          <w:p w14:paraId="6573BAD5" w14:textId="6F87D3BD" w:rsidR="00813603" w:rsidRPr="002F347D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  <w:tc>
          <w:tcPr>
            <w:tcW w:w="4212" w:type="dxa"/>
          </w:tcPr>
          <w:p w14:paraId="23D37CE9" w14:textId="7E08AB74" w:rsidR="00813603" w:rsidRPr="002F347D" w:rsidRDefault="00E87564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 xml:space="preserve">No es ni </w:t>
            </w:r>
            <w:proofErr w:type="spellStart"/>
            <w:r>
              <w:rPr>
                <w:color w:val="FF0000"/>
                <w:lang w:val="es-ES"/>
              </w:rPr>
              <w:t>long</w:t>
            </w:r>
            <w:proofErr w:type="spellEnd"/>
            <w:r>
              <w:rPr>
                <w:color w:val="FF0000"/>
                <w:lang w:val="es-ES"/>
              </w:rPr>
              <w:t xml:space="preserve"> ni </w:t>
            </w:r>
            <w:proofErr w:type="spellStart"/>
            <w:r>
              <w:rPr>
                <w:color w:val="FF0000"/>
                <w:lang w:val="es-ES"/>
              </w:rPr>
              <w:t>double</w:t>
            </w:r>
            <w:proofErr w:type="spellEnd"/>
            <w:r>
              <w:rPr>
                <w:color w:val="FF0000"/>
                <w:lang w:val="es-ES"/>
              </w:rPr>
              <w:t xml:space="preserve">. Si fuera </w:t>
            </w:r>
            <w:proofErr w:type="spellStart"/>
            <w:r>
              <w:rPr>
                <w:color w:val="FF0000"/>
                <w:lang w:val="es-ES"/>
              </w:rPr>
              <w:t>long</w:t>
            </w:r>
            <w:proofErr w:type="spellEnd"/>
            <w:r>
              <w:rPr>
                <w:color w:val="FF0000"/>
                <w:lang w:val="es-ES"/>
              </w:rPr>
              <w:t xml:space="preserve"> (indicado por la L al final) no podría ser decimal y si fuera </w:t>
            </w:r>
            <w:proofErr w:type="spellStart"/>
            <w:r>
              <w:rPr>
                <w:color w:val="FF0000"/>
                <w:lang w:val="es-ES"/>
              </w:rPr>
              <w:t>double</w:t>
            </w:r>
            <w:proofErr w:type="spellEnd"/>
            <w:r>
              <w:rPr>
                <w:color w:val="FF0000"/>
                <w:lang w:val="es-ES"/>
              </w:rPr>
              <w:t>, el decimal se marca con un punto.</w:t>
            </w:r>
          </w:p>
        </w:tc>
      </w:tr>
      <w:tr w:rsidR="00813603" w14:paraId="7D0E49C9" w14:textId="77777777" w:rsidTr="002F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554A6ED8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</w:rPr>
              <w:t>234_456_345L</w:t>
            </w:r>
          </w:p>
        </w:tc>
        <w:tc>
          <w:tcPr>
            <w:tcW w:w="1142" w:type="dxa"/>
          </w:tcPr>
          <w:p w14:paraId="238B45B0" w14:textId="300FABDE" w:rsidR="00813603" w:rsidRPr="002F347D" w:rsidRDefault="00E87564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long</w:t>
            </w:r>
            <w:proofErr w:type="spellEnd"/>
          </w:p>
        </w:tc>
        <w:tc>
          <w:tcPr>
            <w:tcW w:w="4212" w:type="dxa"/>
          </w:tcPr>
          <w:p w14:paraId="30FD3606" w14:textId="16F60745" w:rsidR="00813603" w:rsidRPr="002F347D" w:rsidRDefault="00813603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3E5FEE27" w14:textId="77777777" w:rsidTr="002F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28319A68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</w:rPr>
              <w:t>-25</w:t>
            </w:r>
          </w:p>
        </w:tc>
        <w:tc>
          <w:tcPr>
            <w:tcW w:w="1142" w:type="dxa"/>
          </w:tcPr>
          <w:p w14:paraId="11FD6153" w14:textId="2470FF1A" w:rsidR="00813603" w:rsidRPr="002F347D" w:rsidRDefault="00B935BE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i</w:t>
            </w:r>
            <w:r w:rsidR="00E87564">
              <w:rPr>
                <w:color w:val="FF0000"/>
                <w:lang w:val="es-ES"/>
              </w:rPr>
              <w:t>nt</w:t>
            </w:r>
            <w:proofErr w:type="spellEnd"/>
          </w:p>
        </w:tc>
        <w:tc>
          <w:tcPr>
            <w:tcW w:w="4212" w:type="dxa"/>
          </w:tcPr>
          <w:p w14:paraId="408B62F3" w14:textId="77777777" w:rsidR="00813603" w:rsidRPr="002F347D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4C2ACBA8" w14:textId="77777777" w:rsidTr="002F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01401AE6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‘\u0061’</w:t>
            </w:r>
          </w:p>
        </w:tc>
        <w:tc>
          <w:tcPr>
            <w:tcW w:w="1142" w:type="dxa"/>
          </w:tcPr>
          <w:p w14:paraId="13549D09" w14:textId="5F8F0964" w:rsidR="00813603" w:rsidRPr="002F347D" w:rsidRDefault="00E87564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char</w:t>
            </w:r>
            <w:proofErr w:type="spellEnd"/>
          </w:p>
        </w:tc>
        <w:tc>
          <w:tcPr>
            <w:tcW w:w="4212" w:type="dxa"/>
          </w:tcPr>
          <w:p w14:paraId="30190D95" w14:textId="01E318FB" w:rsidR="00813603" w:rsidRPr="002F347D" w:rsidRDefault="00813603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0622CC4D" w14:textId="77777777" w:rsidTr="002F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20D3C8E8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02344</w:t>
            </w:r>
          </w:p>
        </w:tc>
        <w:tc>
          <w:tcPr>
            <w:tcW w:w="1142" w:type="dxa"/>
          </w:tcPr>
          <w:p w14:paraId="77CF3868" w14:textId="62F4FEB0" w:rsidR="00813603" w:rsidRPr="002F347D" w:rsidRDefault="00FC372D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int</w:t>
            </w:r>
            <w:proofErr w:type="spellEnd"/>
          </w:p>
        </w:tc>
        <w:tc>
          <w:tcPr>
            <w:tcW w:w="4212" w:type="dxa"/>
          </w:tcPr>
          <w:p w14:paraId="63B3DC99" w14:textId="253B7E99" w:rsidR="00813603" w:rsidRPr="002F347D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74F09A3C" w14:textId="77777777" w:rsidTr="002F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00045CF9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1234                 </w:t>
            </w:r>
          </w:p>
        </w:tc>
        <w:tc>
          <w:tcPr>
            <w:tcW w:w="1142" w:type="dxa"/>
          </w:tcPr>
          <w:p w14:paraId="426F7C5F" w14:textId="187FBD48" w:rsidR="00813603" w:rsidRPr="002F347D" w:rsidRDefault="00E87564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int</w:t>
            </w:r>
            <w:proofErr w:type="spellEnd"/>
          </w:p>
        </w:tc>
        <w:tc>
          <w:tcPr>
            <w:tcW w:w="4212" w:type="dxa"/>
          </w:tcPr>
          <w:p w14:paraId="4A032007" w14:textId="77777777" w:rsidR="00813603" w:rsidRPr="002F347D" w:rsidRDefault="00813603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56C8CD61" w14:textId="77777777" w:rsidTr="002F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4D59ED00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.87</w:t>
            </w:r>
          </w:p>
        </w:tc>
        <w:tc>
          <w:tcPr>
            <w:tcW w:w="1142" w:type="dxa"/>
          </w:tcPr>
          <w:p w14:paraId="0DE606EC" w14:textId="7ECC454F" w:rsidR="00813603" w:rsidRPr="002F347D" w:rsidRDefault="00E87564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double</w:t>
            </w:r>
            <w:proofErr w:type="spellEnd"/>
          </w:p>
        </w:tc>
        <w:tc>
          <w:tcPr>
            <w:tcW w:w="4212" w:type="dxa"/>
          </w:tcPr>
          <w:p w14:paraId="4CA4511E" w14:textId="23419605" w:rsidR="00813603" w:rsidRPr="002F347D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34057882" w14:textId="77777777" w:rsidTr="002F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707BE823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2.34E3</w:t>
            </w:r>
          </w:p>
        </w:tc>
        <w:tc>
          <w:tcPr>
            <w:tcW w:w="1142" w:type="dxa"/>
          </w:tcPr>
          <w:p w14:paraId="5C85881D" w14:textId="4813790F" w:rsidR="00813603" w:rsidRPr="002F347D" w:rsidRDefault="00E87564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double</w:t>
            </w:r>
            <w:proofErr w:type="spellEnd"/>
          </w:p>
        </w:tc>
        <w:tc>
          <w:tcPr>
            <w:tcW w:w="4212" w:type="dxa"/>
          </w:tcPr>
          <w:p w14:paraId="09C3B50D" w14:textId="575DA9A2" w:rsidR="00813603" w:rsidRPr="002F347D" w:rsidRDefault="00813603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813603" w14:paraId="08456A94" w14:textId="77777777" w:rsidTr="002F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Align w:val="center"/>
          </w:tcPr>
          <w:p w14:paraId="50ECE353" w14:textId="77777777" w:rsidR="00813603" w:rsidRPr="00F76317" w:rsidRDefault="00813603" w:rsidP="001A18B5">
            <w:pPr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F76317">
              <w:rPr>
                <w:rFonts w:cstheme="minorHAnsi"/>
                <w:b w:val="0"/>
                <w:bCs w:val="0"/>
                <w:sz w:val="24"/>
                <w:szCs w:val="24"/>
                <w:lang w:val="es-ES"/>
              </w:rPr>
              <w:t>+74.356E-3F</w:t>
            </w:r>
          </w:p>
        </w:tc>
        <w:tc>
          <w:tcPr>
            <w:tcW w:w="1142" w:type="dxa"/>
          </w:tcPr>
          <w:p w14:paraId="2AD9C7A9" w14:textId="327B8299" w:rsidR="00813603" w:rsidRPr="002F347D" w:rsidRDefault="004A7CF8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float</w:t>
            </w:r>
            <w:proofErr w:type="spellEnd"/>
          </w:p>
        </w:tc>
        <w:tc>
          <w:tcPr>
            <w:tcW w:w="4212" w:type="dxa"/>
          </w:tcPr>
          <w:p w14:paraId="7FCD766F" w14:textId="397C1930" w:rsidR="00813603" w:rsidRPr="002F347D" w:rsidRDefault="00813603" w:rsidP="001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</w:tbl>
    <w:p w14:paraId="5134AF36" w14:textId="77777777" w:rsidR="00F81FAA" w:rsidRDefault="00F81FAA" w:rsidP="00F81FAA">
      <w:pPr>
        <w:ind w:left="66"/>
      </w:pPr>
    </w:p>
    <w:p w14:paraId="44AAAF47" w14:textId="1ABC9F37" w:rsidR="00813603" w:rsidRDefault="00813603" w:rsidP="00F9363F">
      <w:pPr>
        <w:pStyle w:val="Prrafodelista"/>
        <w:keepNext/>
        <w:numPr>
          <w:ilvl w:val="0"/>
          <w:numId w:val="10"/>
        </w:numPr>
        <w:ind w:left="426"/>
      </w:pPr>
      <w:r>
        <w:t>Si tenemos la expresión a&gt;b indica si es cierto o falso las siguientes afirmaciones.</w:t>
      </w:r>
      <w:r w:rsidR="000224AB">
        <w:t xml:space="preserve"> Probar en el ordenador.</w:t>
      </w:r>
    </w:p>
    <w:tbl>
      <w:tblPr>
        <w:tblStyle w:val="Tablaconcuadrcula1clara-nfasis1"/>
        <w:tblW w:w="8642" w:type="dxa"/>
        <w:tblLook w:val="04A0" w:firstRow="1" w:lastRow="0" w:firstColumn="1" w:lastColumn="0" w:noHBand="0" w:noVBand="1"/>
      </w:tblPr>
      <w:tblGrid>
        <w:gridCol w:w="4248"/>
        <w:gridCol w:w="4394"/>
      </w:tblGrid>
      <w:tr w:rsidR="000224AB" w14:paraId="088EAFEE" w14:textId="77777777" w:rsidTr="00022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3131101" w14:textId="5CCFD173" w:rsidR="000224AB" w:rsidRDefault="000224AB" w:rsidP="001A18B5">
            <w:r>
              <w:t>Afirmación</w:t>
            </w:r>
          </w:p>
        </w:tc>
        <w:tc>
          <w:tcPr>
            <w:tcW w:w="4394" w:type="dxa"/>
          </w:tcPr>
          <w:p w14:paraId="6D8047E0" w14:textId="0AB49C35" w:rsidR="000224AB" w:rsidRDefault="000224AB" w:rsidP="001A1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Cierto</w:t>
            </w:r>
          </w:p>
        </w:tc>
      </w:tr>
      <w:tr w:rsidR="000224AB" w14:paraId="277EE841" w14:textId="77777777" w:rsidTr="0002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500059D" w14:textId="77777777" w:rsidR="000224AB" w:rsidRPr="000224AB" w:rsidRDefault="000224AB" w:rsidP="001A18B5">
            <w:pPr>
              <w:rPr>
                <w:b w:val="0"/>
                <w:bCs w:val="0"/>
              </w:rPr>
            </w:pPr>
            <w:r w:rsidRPr="000224AB">
              <w:rPr>
                <w:b w:val="0"/>
                <w:bCs w:val="0"/>
              </w:rPr>
              <w:t xml:space="preserve">a y b pueden ser de tipo </w:t>
            </w:r>
            <w:proofErr w:type="spellStart"/>
            <w:r w:rsidRPr="000224AB">
              <w:rPr>
                <w:b w:val="0"/>
                <w:bCs w:val="0"/>
              </w:rPr>
              <w:t>char</w:t>
            </w:r>
            <w:proofErr w:type="spellEnd"/>
          </w:p>
        </w:tc>
        <w:tc>
          <w:tcPr>
            <w:tcW w:w="4394" w:type="dxa"/>
          </w:tcPr>
          <w:p w14:paraId="4CE4552A" w14:textId="01862B98" w:rsidR="000224AB" w:rsidRPr="000224AB" w:rsidRDefault="001D200E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Cierto</w:t>
            </w:r>
          </w:p>
        </w:tc>
      </w:tr>
      <w:tr w:rsidR="000224AB" w14:paraId="732F6FDE" w14:textId="77777777" w:rsidTr="0002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AA0C47A" w14:textId="77777777" w:rsidR="000224AB" w:rsidRPr="000224AB" w:rsidRDefault="000224AB" w:rsidP="001A18B5">
            <w:pPr>
              <w:rPr>
                <w:b w:val="0"/>
                <w:bCs w:val="0"/>
              </w:rPr>
            </w:pPr>
            <w:r w:rsidRPr="000224AB">
              <w:rPr>
                <w:b w:val="0"/>
                <w:bCs w:val="0"/>
              </w:rPr>
              <w:t xml:space="preserve">a y b pueden ser de tipo </w:t>
            </w:r>
            <w:proofErr w:type="spellStart"/>
            <w:r w:rsidRPr="000224AB">
              <w:rPr>
                <w:b w:val="0"/>
                <w:bCs w:val="0"/>
              </w:rPr>
              <w:t>String</w:t>
            </w:r>
            <w:proofErr w:type="spellEnd"/>
          </w:p>
        </w:tc>
        <w:tc>
          <w:tcPr>
            <w:tcW w:w="4394" w:type="dxa"/>
          </w:tcPr>
          <w:p w14:paraId="149E655F" w14:textId="4144283A" w:rsidR="000224AB" w:rsidRPr="000224AB" w:rsidRDefault="001D200E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Falso</w:t>
            </w:r>
          </w:p>
        </w:tc>
      </w:tr>
      <w:tr w:rsidR="000224AB" w14:paraId="4C556B5D" w14:textId="77777777" w:rsidTr="0002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DE38B8F" w14:textId="77777777" w:rsidR="000224AB" w:rsidRPr="000224AB" w:rsidRDefault="000224AB" w:rsidP="001A18B5">
            <w:pPr>
              <w:rPr>
                <w:b w:val="0"/>
                <w:bCs w:val="0"/>
              </w:rPr>
            </w:pPr>
            <w:r w:rsidRPr="000224AB">
              <w:rPr>
                <w:b w:val="0"/>
                <w:bCs w:val="0"/>
              </w:rPr>
              <w:t xml:space="preserve">a y b pueden ser de tipo </w:t>
            </w:r>
            <w:proofErr w:type="spellStart"/>
            <w:r w:rsidRPr="000224AB">
              <w:rPr>
                <w:b w:val="0"/>
                <w:bCs w:val="0"/>
              </w:rPr>
              <w:t>float</w:t>
            </w:r>
            <w:proofErr w:type="spellEnd"/>
          </w:p>
        </w:tc>
        <w:tc>
          <w:tcPr>
            <w:tcW w:w="4394" w:type="dxa"/>
          </w:tcPr>
          <w:p w14:paraId="1D6DED27" w14:textId="2A716659" w:rsidR="000224AB" w:rsidRPr="000224AB" w:rsidRDefault="001D200E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Cierto</w:t>
            </w:r>
          </w:p>
        </w:tc>
      </w:tr>
      <w:tr w:rsidR="000224AB" w14:paraId="6DE823F5" w14:textId="77777777" w:rsidTr="0002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404BF42" w14:textId="77777777" w:rsidR="000224AB" w:rsidRPr="000224AB" w:rsidRDefault="000224AB" w:rsidP="001A18B5">
            <w:pPr>
              <w:rPr>
                <w:b w:val="0"/>
                <w:bCs w:val="0"/>
              </w:rPr>
            </w:pPr>
            <w:r w:rsidRPr="000224AB">
              <w:rPr>
                <w:b w:val="0"/>
                <w:bCs w:val="0"/>
              </w:rPr>
              <w:t xml:space="preserve">a y b pueden ser de tipo </w:t>
            </w:r>
            <w:proofErr w:type="spellStart"/>
            <w:r w:rsidRPr="000224AB">
              <w:rPr>
                <w:b w:val="0"/>
                <w:bCs w:val="0"/>
              </w:rPr>
              <w:t>boolean</w:t>
            </w:r>
            <w:proofErr w:type="spellEnd"/>
          </w:p>
        </w:tc>
        <w:tc>
          <w:tcPr>
            <w:tcW w:w="4394" w:type="dxa"/>
          </w:tcPr>
          <w:p w14:paraId="4529ECBE" w14:textId="6DDA7EEF" w:rsidR="000224AB" w:rsidRPr="000224AB" w:rsidRDefault="001D200E" w:rsidP="001A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Falso</w:t>
            </w:r>
          </w:p>
        </w:tc>
      </w:tr>
    </w:tbl>
    <w:p w14:paraId="1F4B50D4" w14:textId="77777777" w:rsidR="00813603" w:rsidRDefault="00813603" w:rsidP="00813603"/>
    <w:p w14:paraId="46A48950" w14:textId="452280F0" w:rsidR="00971502" w:rsidRDefault="00971502" w:rsidP="008D1A82">
      <w:pPr>
        <w:pStyle w:val="Prrafodelista"/>
        <w:keepNext/>
        <w:numPr>
          <w:ilvl w:val="0"/>
          <w:numId w:val="10"/>
        </w:numPr>
        <w:ind w:left="426"/>
      </w:pPr>
      <w:r>
        <w:t>Para hacer en el papel: Indica que muestra por pantalla este código:</w:t>
      </w:r>
    </w:p>
    <w:p w14:paraId="7EC7BD9E" w14:textId="446D4BA4" w:rsidR="00971502" w:rsidRPr="00F81FAA" w:rsidRDefault="00971502" w:rsidP="009715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GB" w:eastAsia="es-ES_tradnl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s-ES_tradnl"/>
        </w:rPr>
        <w:t xml:space="preserve">    </w:t>
      </w:r>
      <w:r w:rsidRPr="00F81FAA">
        <w:rPr>
          <w:rFonts w:ascii="Consolas" w:eastAsia="Times New Roman" w:hAnsi="Consolas" w:cs="Courier New"/>
          <w:color w:val="333333"/>
          <w:sz w:val="20"/>
          <w:szCs w:val="20"/>
          <w:lang w:val="en-GB" w:eastAsia="es-ES_tradnl"/>
        </w:rPr>
        <w:t xml:space="preserve">int a = 20, b = 10, c = 0, d = 20, e = 40, f = </w:t>
      </w:r>
      <w:proofErr w:type="gramStart"/>
      <w:r w:rsidRPr="00F81FAA">
        <w:rPr>
          <w:rFonts w:ascii="Consolas" w:eastAsia="Times New Roman" w:hAnsi="Consolas" w:cs="Courier New"/>
          <w:color w:val="333333"/>
          <w:sz w:val="20"/>
          <w:szCs w:val="20"/>
          <w:lang w:val="en-GB" w:eastAsia="es-ES_tradnl"/>
        </w:rPr>
        <w:t>30;</w:t>
      </w:r>
      <w:proofErr w:type="gramEnd"/>
    </w:p>
    <w:p w14:paraId="4FC25314" w14:textId="77777777" w:rsidR="00971502" w:rsidRPr="00F81FAA" w:rsidRDefault="00971502" w:rsidP="009715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GB" w:eastAsia="es-ES_tradnl"/>
        </w:rPr>
      </w:pPr>
      <w:r w:rsidRPr="00F81FAA">
        <w:rPr>
          <w:rFonts w:ascii="Consolas" w:eastAsia="Times New Roman" w:hAnsi="Consolas" w:cs="Courier New"/>
          <w:color w:val="333333"/>
          <w:sz w:val="20"/>
          <w:szCs w:val="20"/>
          <w:lang w:val="en-GB" w:eastAsia="es-ES_tradnl"/>
        </w:rPr>
        <w:t xml:space="preserve">    </w:t>
      </w:r>
      <w:proofErr w:type="spellStart"/>
      <w:r w:rsidRPr="00F81FAA">
        <w:rPr>
          <w:rFonts w:ascii="Consolas" w:eastAsia="Times New Roman" w:hAnsi="Consolas" w:cs="Courier New"/>
          <w:color w:val="333333"/>
          <w:sz w:val="20"/>
          <w:szCs w:val="20"/>
          <w:lang w:val="en-GB" w:eastAsia="es-ES_tradnl"/>
        </w:rPr>
        <w:t>boolean</w:t>
      </w:r>
      <w:proofErr w:type="spellEnd"/>
      <w:r w:rsidRPr="00F81FAA">
        <w:rPr>
          <w:rFonts w:ascii="Consolas" w:eastAsia="Times New Roman" w:hAnsi="Consolas" w:cs="Courier New"/>
          <w:color w:val="333333"/>
          <w:sz w:val="20"/>
          <w:szCs w:val="20"/>
          <w:lang w:val="en-GB" w:eastAsia="es-ES_tradnl"/>
        </w:rPr>
        <w:t xml:space="preserve"> condition = </w:t>
      </w:r>
      <w:proofErr w:type="gramStart"/>
      <w:r w:rsidRPr="00F81FAA">
        <w:rPr>
          <w:rFonts w:ascii="Consolas" w:eastAsia="Times New Roman" w:hAnsi="Consolas" w:cs="Courier New"/>
          <w:color w:val="333333"/>
          <w:sz w:val="20"/>
          <w:szCs w:val="20"/>
          <w:lang w:val="en-GB" w:eastAsia="es-ES_tradnl"/>
        </w:rPr>
        <w:t>true;</w:t>
      </w:r>
      <w:proofErr w:type="gramEnd"/>
    </w:p>
    <w:p w14:paraId="47932DD3" w14:textId="77777777" w:rsidR="00971502" w:rsidRPr="00C537FB" w:rsidRDefault="00971502" w:rsidP="009715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</w:pPr>
      <w:r w:rsidRPr="00F81FAA">
        <w:rPr>
          <w:rFonts w:ascii="Consolas" w:eastAsia="Times New Roman" w:hAnsi="Consolas" w:cs="Courier New"/>
          <w:color w:val="333333"/>
          <w:sz w:val="20"/>
          <w:szCs w:val="20"/>
          <w:lang w:val="en-GB" w:eastAsia="es-ES_tradnl"/>
        </w:rPr>
        <w:t xml:space="preserve">    </w:t>
      </w:r>
      <w:r w:rsidRPr="00C537FB"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  <w:t>c = ++a;</w:t>
      </w:r>
    </w:p>
    <w:p w14:paraId="7451C4C0" w14:textId="77777777" w:rsidR="00971502" w:rsidRPr="00C537FB" w:rsidRDefault="00971502" w:rsidP="009715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</w:pPr>
      <w:r w:rsidRPr="00C537FB"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  <w:lastRenderedPageBreak/>
        <w:t xml:space="preserve">    </w:t>
      </w:r>
      <w:proofErr w:type="spellStart"/>
      <w:r w:rsidRPr="00C537FB"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  <w:t>System.out.println</w:t>
      </w:r>
      <w:proofErr w:type="spellEnd"/>
      <w:r w:rsidRPr="00C537FB"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  <w:t>("Valor de c (++a) = " + c);</w:t>
      </w:r>
    </w:p>
    <w:p w14:paraId="5A5DE3B5" w14:textId="77777777" w:rsidR="00971502" w:rsidRPr="00C537FB" w:rsidRDefault="00971502" w:rsidP="009715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</w:pPr>
      <w:r w:rsidRPr="00C537FB"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  <w:t xml:space="preserve">    c = b++;</w:t>
      </w:r>
    </w:p>
    <w:p w14:paraId="5EF56A72" w14:textId="77777777" w:rsidR="00971502" w:rsidRPr="00C537FB" w:rsidRDefault="00971502" w:rsidP="009715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</w:pPr>
      <w:r w:rsidRPr="00C537FB"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  <w:t xml:space="preserve">    </w:t>
      </w:r>
      <w:proofErr w:type="spellStart"/>
      <w:r w:rsidRPr="00C537FB"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  <w:t>System.out.println</w:t>
      </w:r>
      <w:proofErr w:type="spellEnd"/>
      <w:r w:rsidRPr="00C537FB"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  <w:t>("Valor de c (b++) = " + c);</w:t>
      </w:r>
    </w:p>
    <w:p w14:paraId="08019380" w14:textId="77777777" w:rsidR="00971502" w:rsidRPr="00C537FB" w:rsidRDefault="00971502" w:rsidP="009715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</w:pPr>
    </w:p>
    <w:p w14:paraId="667D6688" w14:textId="77777777" w:rsidR="00971502" w:rsidRPr="00F81FAA" w:rsidRDefault="00971502" w:rsidP="009715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pt-PT" w:eastAsia="es-ES_tradnl"/>
        </w:rPr>
      </w:pPr>
      <w:r w:rsidRPr="00C537FB"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  <w:t xml:space="preserve">    </w:t>
      </w:r>
      <w:r w:rsidRPr="00F81FAA">
        <w:rPr>
          <w:rFonts w:ascii="Consolas" w:eastAsia="Times New Roman" w:hAnsi="Consolas" w:cs="Courier New"/>
          <w:color w:val="333333"/>
          <w:sz w:val="20"/>
          <w:szCs w:val="20"/>
          <w:lang w:val="pt-PT" w:eastAsia="es-ES_tradnl"/>
        </w:rPr>
        <w:t>c = --d;</w:t>
      </w:r>
    </w:p>
    <w:p w14:paraId="73D36364" w14:textId="77777777" w:rsidR="00971502" w:rsidRPr="00F81FAA" w:rsidRDefault="00971502" w:rsidP="009715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pt-PT" w:eastAsia="es-ES_tradnl"/>
        </w:rPr>
      </w:pPr>
      <w:r w:rsidRPr="00F81FAA">
        <w:rPr>
          <w:rFonts w:ascii="Consolas" w:eastAsia="Times New Roman" w:hAnsi="Consolas" w:cs="Courier New"/>
          <w:color w:val="333333"/>
          <w:sz w:val="20"/>
          <w:szCs w:val="20"/>
          <w:lang w:val="pt-PT" w:eastAsia="es-ES_tradnl"/>
        </w:rPr>
        <w:t xml:space="preserve">    System.out.println("Valor de c (--d) = " + c);</w:t>
      </w:r>
    </w:p>
    <w:p w14:paraId="593779F3" w14:textId="77777777" w:rsidR="00971502" w:rsidRPr="00F81FAA" w:rsidRDefault="00971502" w:rsidP="009715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pt-PT" w:eastAsia="es-ES_tradnl"/>
        </w:rPr>
      </w:pPr>
      <w:r w:rsidRPr="00971502">
        <w:rPr>
          <w:rFonts w:ascii="Consolas" w:eastAsia="Times New Roman" w:hAnsi="Consolas" w:cs="Courier New"/>
          <w:color w:val="333333"/>
          <w:sz w:val="20"/>
          <w:szCs w:val="20"/>
          <w:lang w:val="pt-PT" w:eastAsia="es-ES_tradnl"/>
        </w:rPr>
        <w:t xml:space="preserve">    </w:t>
      </w:r>
      <w:r w:rsidRPr="00F81FAA">
        <w:rPr>
          <w:rFonts w:ascii="Consolas" w:eastAsia="Times New Roman" w:hAnsi="Consolas" w:cs="Courier New"/>
          <w:color w:val="333333"/>
          <w:sz w:val="20"/>
          <w:szCs w:val="20"/>
          <w:lang w:val="pt-PT" w:eastAsia="es-ES_tradnl"/>
        </w:rPr>
        <w:t>c = e--;</w:t>
      </w:r>
    </w:p>
    <w:p w14:paraId="404E4EB2" w14:textId="77777777" w:rsidR="00971502" w:rsidRPr="00971502" w:rsidRDefault="00971502" w:rsidP="009715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pt-PT" w:eastAsia="es-ES_tradnl"/>
        </w:rPr>
      </w:pPr>
      <w:r w:rsidRPr="00971502">
        <w:rPr>
          <w:rFonts w:ascii="Consolas" w:eastAsia="Times New Roman" w:hAnsi="Consolas" w:cs="Courier New"/>
          <w:color w:val="333333"/>
          <w:sz w:val="20"/>
          <w:szCs w:val="20"/>
          <w:lang w:val="pt-PT" w:eastAsia="es-ES_tradnl"/>
        </w:rPr>
        <w:t xml:space="preserve">    System.out.println("Valor de c (e--) = " + c);</w:t>
      </w:r>
    </w:p>
    <w:p w14:paraId="631598E5" w14:textId="77777777" w:rsidR="00971502" w:rsidRPr="00F81FAA" w:rsidRDefault="00971502" w:rsidP="009715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pt-PT" w:eastAsia="es-ES_tradnl"/>
        </w:rPr>
      </w:pPr>
    </w:p>
    <w:p w14:paraId="65E80395" w14:textId="2FFB9F28" w:rsidR="00971502" w:rsidRPr="00FB359E" w:rsidRDefault="00971502" w:rsidP="009715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</w:pPr>
      <w:r w:rsidRPr="00F81FAA">
        <w:rPr>
          <w:rFonts w:ascii="Consolas" w:eastAsia="Times New Roman" w:hAnsi="Consolas" w:cs="Courier New"/>
          <w:color w:val="333333"/>
          <w:sz w:val="20"/>
          <w:szCs w:val="20"/>
          <w:lang w:val="pt-PT" w:eastAsia="es-ES_tradnl"/>
        </w:rPr>
        <w:t xml:space="preserve">    </w:t>
      </w:r>
      <w:proofErr w:type="spellStart"/>
      <w:r w:rsidRPr="00FB359E"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  <w:t>System.out.println</w:t>
      </w:r>
      <w:proofErr w:type="spellEnd"/>
      <w:r w:rsidRPr="00FB359E"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  <w:t xml:space="preserve">("Valor </w:t>
      </w:r>
      <w:proofErr w:type="gramStart"/>
      <w:r w:rsidRPr="00FB359E"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  <w:t>de !</w:t>
      </w:r>
      <w:proofErr w:type="spellStart"/>
      <w:r w:rsidRPr="00FB359E"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  <w:t>condition</w:t>
      </w:r>
      <w:proofErr w:type="spellEnd"/>
      <w:proofErr w:type="gramEnd"/>
      <w:r w:rsidRPr="00FB359E"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  <w:t xml:space="preserve"> = " + !</w:t>
      </w:r>
      <w:proofErr w:type="spellStart"/>
      <w:r w:rsidRPr="00FB359E"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  <w:t>condition</w:t>
      </w:r>
      <w:proofErr w:type="spellEnd"/>
      <w:r w:rsidRPr="00FB359E">
        <w:rPr>
          <w:rFonts w:ascii="Consolas" w:eastAsia="Times New Roman" w:hAnsi="Consolas" w:cs="Courier New"/>
          <w:color w:val="333333"/>
          <w:sz w:val="20"/>
          <w:szCs w:val="20"/>
          <w:lang w:val="es-ES" w:eastAsia="es-ES_tradnl"/>
        </w:rPr>
        <w:t>);</w:t>
      </w:r>
    </w:p>
    <w:p w14:paraId="568F8DD8" w14:textId="706C786E" w:rsidR="00971502" w:rsidRPr="00566C47" w:rsidRDefault="001D200E" w:rsidP="00971502">
      <w:pPr>
        <w:keepNext/>
        <w:rPr>
          <w:b/>
          <w:bCs/>
          <w:lang w:val="es-ES"/>
        </w:rPr>
      </w:pPr>
      <w:r w:rsidRPr="00FB359E">
        <w:rPr>
          <w:b/>
          <w:bCs/>
          <w:lang w:val="es-ES"/>
        </w:rPr>
        <w:tab/>
      </w:r>
      <w:r w:rsidRPr="00566C47">
        <w:rPr>
          <w:b/>
          <w:bCs/>
          <w:lang w:val="es-ES"/>
        </w:rPr>
        <w:t>Valor resultante de c (++a) = 21</w:t>
      </w:r>
    </w:p>
    <w:p w14:paraId="0C5516B7" w14:textId="6EE2BBB0" w:rsidR="001D200E" w:rsidRPr="00566C47" w:rsidRDefault="001D200E" w:rsidP="00971502">
      <w:pPr>
        <w:keepNext/>
        <w:rPr>
          <w:b/>
          <w:bCs/>
          <w:lang w:val="es-ES"/>
        </w:rPr>
      </w:pPr>
      <w:r w:rsidRPr="00566C47">
        <w:rPr>
          <w:b/>
          <w:bCs/>
          <w:lang w:val="es-ES"/>
        </w:rPr>
        <w:tab/>
        <w:t>Valor resultante de c (b++) = 10</w:t>
      </w:r>
    </w:p>
    <w:p w14:paraId="0B473239" w14:textId="04F696AB" w:rsidR="001D200E" w:rsidRPr="00566C47" w:rsidRDefault="001D200E" w:rsidP="00971502">
      <w:pPr>
        <w:keepNext/>
        <w:rPr>
          <w:b/>
          <w:bCs/>
          <w:lang w:val="es-ES"/>
        </w:rPr>
      </w:pPr>
      <w:r w:rsidRPr="00566C47">
        <w:rPr>
          <w:b/>
          <w:bCs/>
          <w:lang w:val="es-ES"/>
        </w:rPr>
        <w:tab/>
        <w:t>Valor de c (--d) = 19</w:t>
      </w:r>
    </w:p>
    <w:p w14:paraId="02FECE61" w14:textId="1B4DE258" w:rsidR="001D200E" w:rsidRPr="00566C47" w:rsidRDefault="001D200E" w:rsidP="00971502">
      <w:pPr>
        <w:keepNext/>
        <w:rPr>
          <w:b/>
          <w:bCs/>
          <w:lang w:val="es-ES"/>
        </w:rPr>
      </w:pPr>
      <w:r w:rsidRPr="00566C47">
        <w:rPr>
          <w:b/>
          <w:bCs/>
          <w:lang w:val="es-ES"/>
        </w:rPr>
        <w:tab/>
        <w:t>Valor de c (e--) = 40</w:t>
      </w:r>
    </w:p>
    <w:p w14:paraId="15F114C0" w14:textId="65CCE23E" w:rsidR="001D200E" w:rsidRPr="00566C47" w:rsidRDefault="001D200E" w:rsidP="00971502">
      <w:pPr>
        <w:keepNext/>
        <w:rPr>
          <w:b/>
          <w:bCs/>
          <w:lang w:val="es-ES"/>
        </w:rPr>
      </w:pPr>
      <w:r w:rsidRPr="00566C47">
        <w:rPr>
          <w:b/>
          <w:bCs/>
          <w:lang w:val="es-ES"/>
        </w:rPr>
        <w:tab/>
        <w:t xml:space="preserve">Valor </w:t>
      </w:r>
      <w:proofErr w:type="gramStart"/>
      <w:r w:rsidRPr="00566C47">
        <w:rPr>
          <w:b/>
          <w:bCs/>
          <w:lang w:val="es-ES"/>
        </w:rPr>
        <w:t xml:space="preserve">de </w:t>
      </w:r>
      <w:r w:rsidRPr="00566C47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GB" w:eastAsia="es-ES_tradnl"/>
        </w:rPr>
        <w:t>!condition</w:t>
      </w:r>
      <w:proofErr w:type="gramEnd"/>
      <w:r w:rsidRPr="00566C47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GB" w:eastAsia="es-ES_tradnl"/>
        </w:rPr>
        <w:t xml:space="preserve"> = </w:t>
      </w:r>
      <w:r w:rsidR="00566C47" w:rsidRPr="00566C47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GB" w:eastAsia="es-ES_tradnl"/>
        </w:rPr>
        <w:t>false</w:t>
      </w:r>
    </w:p>
    <w:p w14:paraId="6AC887B7" w14:textId="73EEE1A8" w:rsidR="00813603" w:rsidRDefault="008D1A82" w:rsidP="008D1A82">
      <w:pPr>
        <w:pStyle w:val="Prrafodelista"/>
        <w:keepNext/>
        <w:numPr>
          <w:ilvl w:val="0"/>
          <w:numId w:val="10"/>
        </w:numPr>
        <w:ind w:left="426"/>
      </w:pPr>
      <w:r>
        <w:t xml:space="preserve">Implementar un proyecto que, dado un número de horas, calcule el número de semanas, días y horas equivalentes. Por ejemplo, </w:t>
      </w:r>
      <w:proofErr w:type="gramStart"/>
      <w:r>
        <w:t>para  1000</w:t>
      </w:r>
      <w:proofErr w:type="gramEnd"/>
      <w:r>
        <w:t xml:space="preserve"> horas debe mostrar 5 semanas, 6 días y 16 horas.</w:t>
      </w:r>
    </w:p>
    <w:p w14:paraId="2E53D69B" w14:textId="507D549F" w:rsidR="00EF49C1" w:rsidRPr="00BD6A6E" w:rsidRDefault="00EF49C1" w:rsidP="00EF49C1">
      <w:pPr>
        <w:keepNext/>
        <w:rPr>
          <w:lang w:val="es-ES"/>
        </w:rPr>
      </w:pPr>
      <w:r>
        <w:t xml:space="preserve"> </w:t>
      </w:r>
    </w:p>
    <w:p w14:paraId="6832334F" w14:textId="68E74E2A" w:rsidR="0072254B" w:rsidRPr="00BD6A6E" w:rsidRDefault="0072254B" w:rsidP="0072254B">
      <w:pPr>
        <w:pStyle w:val="Prrafodelista"/>
        <w:keepNext/>
        <w:ind w:left="426"/>
        <w:rPr>
          <w:lang w:val="es-ES"/>
        </w:rPr>
      </w:pPr>
    </w:p>
    <w:p w14:paraId="0CAE93C0" w14:textId="7D55E59A" w:rsidR="0072254B" w:rsidRPr="00FB359E" w:rsidRDefault="0072254B" w:rsidP="0072254B">
      <w:pPr>
        <w:pStyle w:val="Prrafodelista"/>
        <w:keepNext/>
        <w:ind w:left="426"/>
        <w:rPr>
          <w:b/>
          <w:bCs/>
          <w:lang w:val="en-GB"/>
        </w:rPr>
      </w:pPr>
      <w:r w:rsidRPr="00FB359E">
        <w:rPr>
          <w:b/>
          <w:bCs/>
          <w:lang w:val="en-GB"/>
        </w:rPr>
        <w:t xml:space="preserve">public static void </w:t>
      </w:r>
      <w:proofErr w:type="gramStart"/>
      <w:r w:rsidRPr="00FB359E">
        <w:rPr>
          <w:b/>
          <w:bCs/>
          <w:lang w:val="en-GB"/>
        </w:rPr>
        <w:t>main(</w:t>
      </w:r>
      <w:proofErr w:type="gramEnd"/>
      <w:r w:rsidRPr="00FB359E">
        <w:rPr>
          <w:b/>
          <w:bCs/>
          <w:lang w:val="en-GB"/>
        </w:rPr>
        <w:t xml:space="preserve">String[] </w:t>
      </w:r>
      <w:proofErr w:type="spellStart"/>
      <w:r w:rsidRPr="00FB359E">
        <w:rPr>
          <w:b/>
          <w:bCs/>
          <w:lang w:val="en-GB"/>
        </w:rPr>
        <w:t>args</w:t>
      </w:r>
      <w:proofErr w:type="spellEnd"/>
      <w:r w:rsidRPr="00FB359E">
        <w:rPr>
          <w:b/>
          <w:bCs/>
          <w:lang w:val="en-GB"/>
        </w:rPr>
        <w:t>) {</w:t>
      </w:r>
    </w:p>
    <w:p w14:paraId="63564359" w14:textId="77777777" w:rsidR="0072254B" w:rsidRPr="00FB359E" w:rsidRDefault="0072254B" w:rsidP="0072254B">
      <w:pPr>
        <w:pStyle w:val="Prrafodelista"/>
        <w:keepNext/>
        <w:ind w:left="426"/>
        <w:rPr>
          <w:b/>
          <w:bCs/>
          <w:lang w:val="en-GB"/>
        </w:rPr>
      </w:pPr>
    </w:p>
    <w:p w14:paraId="2FABBAF3" w14:textId="77777777" w:rsidR="00FB359E" w:rsidRPr="00FB359E" w:rsidRDefault="00FB359E" w:rsidP="00FB359E">
      <w:pPr>
        <w:pStyle w:val="Prrafodelista"/>
        <w:keepNext/>
        <w:ind w:left="426"/>
        <w:rPr>
          <w:b/>
          <w:bCs/>
          <w:lang w:val="en-GB"/>
        </w:rPr>
      </w:pPr>
      <w:r w:rsidRPr="00FB359E">
        <w:rPr>
          <w:b/>
          <w:bCs/>
          <w:lang w:val="en-GB"/>
        </w:rPr>
        <w:t xml:space="preserve">int </w:t>
      </w:r>
      <w:proofErr w:type="spellStart"/>
      <w:proofErr w:type="gramStart"/>
      <w:r w:rsidRPr="00FB359E">
        <w:rPr>
          <w:b/>
          <w:bCs/>
          <w:lang w:val="en-GB"/>
        </w:rPr>
        <w:t>numero</w:t>
      </w:r>
      <w:proofErr w:type="spellEnd"/>
      <w:r w:rsidRPr="00FB359E">
        <w:rPr>
          <w:b/>
          <w:bCs/>
          <w:lang w:val="en-GB"/>
        </w:rPr>
        <w:t>;</w:t>
      </w:r>
      <w:proofErr w:type="gramEnd"/>
    </w:p>
    <w:p w14:paraId="6A2FD6F0" w14:textId="77777777" w:rsidR="00FB359E" w:rsidRPr="00FB359E" w:rsidRDefault="00FB359E" w:rsidP="00FB359E">
      <w:pPr>
        <w:pStyle w:val="Prrafodelista"/>
        <w:keepNext/>
        <w:ind w:left="426"/>
        <w:rPr>
          <w:b/>
          <w:bCs/>
          <w:lang w:val="en-GB"/>
        </w:rPr>
      </w:pPr>
      <w:r w:rsidRPr="00FB359E">
        <w:rPr>
          <w:b/>
          <w:bCs/>
          <w:lang w:val="en-GB"/>
        </w:rPr>
        <w:t xml:space="preserve">        </w:t>
      </w:r>
    </w:p>
    <w:p w14:paraId="4855AD26" w14:textId="77777777" w:rsidR="00FB359E" w:rsidRPr="00FB359E" w:rsidRDefault="00FB359E" w:rsidP="00FB359E">
      <w:pPr>
        <w:pStyle w:val="Prrafodelista"/>
        <w:keepNext/>
        <w:ind w:left="426"/>
        <w:rPr>
          <w:b/>
          <w:bCs/>
          <w:lang w:val="en-GB"/>
        </w:rPr>
      </w:pPr>
      <w:r w:rsidRPr="00FB359E">
        <w:rPr>
          <w:b/>
          <w:bCs/>
          <w:lang w:val="en-GB"/>
        </w:rPr>
        <w:t xml:space="preserve">        Scanner input = new </w:t>
      </w:r>
      <w:proofErr w:type="gramStart"/>
      <w:r w:rsidRPr="00FB359E">
        <w:rPr>
          <w:b/>
          <w:bCs/>
          <w:lang w:val="en-GB"/>
        </w:rPr>
        <w:t>Scanner(</w:t>
      </w:r>
      <w:proofErr w:type="gramEnd"/>
      <w:r w:rsidRPr="00FB359E">
        <w:rPr>
          <w:b/>
          <w:bCs/>
          <w:lang w:val="en-GB"/>
        </w:rPr>
        <w:t>System.in);</w:t>
      </w:r>
    </w:p>
    <w:p w14:paraId="19E05D3A" w14:textId="62767E86" w:rsidR="00FB359E" w:rsidRPr="00FB359E" w:rsidRDefault="00FB359E" w:rsidP="00FB359E">
      <w:pPr>
        <w:pStyle w:val="Prrafodelista"/>
        <w:keepNext/>
        <w:ind w:left="426"/>
        <w:rPr>
          <w:b/>
          <w:bCs/>
          <w:lang w:val="es-ES"/>
        </w:rPr>
      </w:pPr>
      <w:r w:rsidRPr="00BD6A6E">
        <w:rPr>
          <w:b/>
          <w:bCs/>
          <w:lang w:val="en-GB"/>
        </w:rPr>
        <w:t xml:space="preserve">        </w:t>
      </w:r>
      <w:proofErr w:type="spellStart"/>
      <w:r w:rsidRPr="00FB359E">
        <w:rPr>
          <w:b/>
          <w:bCs/>
          <w:lang w:val="es-ES"/>
        </w:rPr>
        <w:t>System.out.println</w:t>
      </w:r>
      <w:proofErr w:type="spellEnd"/>
      <w:r w:rsidRPr="00FB359E">
        <w:rPr>
          <w:b/>
          <w:bCs/>
          <w:lang w:val="es-ES"/>
        </w:rPr>
        <w:t xml:space="preserve">("Introduce un número </w:t>
      </w:r>
      <w:r w:rsidR="00B935BE">
        <w:rPr>
          <w:b/>
          <w:bCs/>
          <w:lang w:val="es-ES"/>
        </w:rPr>
        <w:t xml:space="preserve">(entero) </w:t>
      </w:r>
      <w:r w:rsidRPr="00FB359E">
        <w:rPr>
          <w:b/>
          <w:bCs/>
          <w:lang w:val="es-ES"/>
        </w:rPr>
        <w:t>de horas: ");</w:t>
      </w:r>
    </w:p>
    <w:p w14:paraId="4F654C6A" w14:textId="77777777" w:rsidR="00FB359E" w:rsidRPr="00FB359E" w:rsidRDefault="00FB359E" w:rsidP="00FB359E">
      <w:pPr>
        <w:pStyle w:val="Prrafodelista"/>
        <w:keepNext/>
        <w:ind w:left="426"/>
        <w:rPr>
          <w:b/>
          <w:bCs/>
          <w:lang w:val="es-ES"/>
        </w:rPr>
      </w:pPr>
      <w:r w:rsidRPr="00FB359E">
        <w:rPr>
          <w:b/>
          <w:bCs/>
          <w:lang w:val="es-ES"/>
        </w:rPr>
        <w:t xml:space="preserve">        numero = </w:t>
      </w:r>
      <w:proofErr w:type="spellStart"/>
      <w:proofErr w:type="gramStart"/>
      <w:r w:rsidRPr="00FB359E">
        <w:rPr>
          <w:b/>
          <w:bCs/>
          <w:lang w:val="es-ES"/>
        </w:rPr>
        <w:t>input.nextInt</w:t>
      </w:r>
      <w:proofErr w:type="spellEnd"/>
      <w:proofErr w:type="gramEnd"/>
      <w:r w:rsidRPr="00FB359E">
        <w:rPr>
          <w:b/>
          <w:bCs/>
          <w:lang w:val="es-ES"/>
        </w:rPr>
        <w:t>();</w:t>
      </w:r>
    </w:p>
    <w:p w14:paraId="7C31703F" w14:textId="77777777" w:rsidR="00FB359E" w:rsidRPr="00FB359E" w:rsidRDefault="00FB359E" w:rsidP="00FB359E">
      <w:pPr>
        <w:pStyle w:val="Prrafodelista"/>
        <w:keepNext/>
        <w:ind w:left="426"/>
        <w:rPr>
          <w:b/>
          <w:bCs/>
          <w:lang w:val="es-ES"/>
        </w:rPr>
      </w:pPr>
      <w:r w:rsidRPr="00FB359E">
        <w:rPr>
          <w:b/>
          <w:bCs/>
          <w:lang w:val="es-ES"/>
        </w:rPr>
        <w:t xml:space="preserve">        </w:t>
      </w:r>
    </w:p>
    <w:p w14:paraId="0FAC16C1" w14:textId="77777777" w:rsidR="00FB359E" w:rsidRPr="00FB359E" w:rsidRDefault="00FB359E" w:rsidP="00FB359E">
      <w:pPr>
        <w:pStyle w:val="Prrafodelista"/>
        <w:keepNext/>
        <w:ind w:left="426"/>
        <w:rPr>
          <w:b/>
          <w:bCs/>
          <w:lang w:val="es-ES"/>
        </w:rPr>
      </w:pPr>
      <w:r w:rsidRPr="00FB359E">
        <w:rPr>
          <w:b/>
          <w:bCs/>
          <w:lang w:val="es-ES"/>
        </w:rPr>
        <w:t xml:space="preserve">       </w:t>
      </w:r>
    </w:p>
    <w:p w14:paraId="57F192F3" w14:textId="77777777" w:rsidR="00FB359E" w:rsidRPr="00FB359E" w:rsidRDefault="00FB359E" w:rsidP="00FB359E">
      <w:pPr>
        <w:pStyle w:val="Prrafodelista"/>
        <w:keepNext/>
        <w:ind w:left="426"/>
        <w:rPr>
          <w:b/>
          <w:bCs/>
          <w:lang w:val="es-ES"/>
        </w:rPr>
      </w:pPr>
      <w:r w:rsidRPr="00FB359E">
        <w:rPr>
          <w:b/>
          <w:bCs/>
          <w:lang w:val="es-ES"/>
        </w:rPr>
        <w:t xml:space="preserve">        </w:t>
      </w:r>
      <w:proofErr w:type="spellStart"/>
      <w:r w:rsidRPr="00FB359E">
        <w:rPr>
          <w:b/>
          <w:bCs/>
          <w:lang w:val="es-ES"/>
        </w:rPr>
        <w:t>int</w:t>
      </w:r>
      <w:proofErr w:type="spellEnd"/>
      <w:r w:rsidRPr="00FB359E">
        <w:rPr>
          <w:b/>
          <w:bCs/>
          <w:lang w:val="es-ES"/>
        </w:rPr>
        <w:t xml:space="preserve"> horas=(numero%24);</w:t>
      </w:r>
    </w:p>
    <w:p w14:paraId="699F4DE4" w14:textId="77777777" w:rsidR="00FB359E" w:rsidRPr="00FB359E" w:rsidRDefault="00FB359E" w:rsidP="00FB359E">
      <w:pPr>
        <w:pStyle w:val="Prrafodelista"/>
        <w:keepNext/>
        <w:ind w:left="426"/>
        <w:rPr>
          <w:b/>
          <w:bCs/>
          <w:lang w:val="es-ES"/>
        </w:rPr>
      </w:pPr>
      <w:r w:rsidRPr="00FB359E">
        <w:rPr>
          <w:b/>
          <w:bCs/>
          <w:lang w:val="es-ES"/>
        </w:rPr>
        <w:t xml:space="preserve">        </w:t>
      </w:r>
      <w:proofErr w:type="spellStart"/>
      <w:r w:rsidRPr="00FB359E">
        <w:rPr>
          <w:b/>
          <w:bCs/>
          <w:lang w:val="es-ES"/>
        </w:rPr>
        <w:t>int</w:t>
      </w:r>
      <w:proofErr w:type="spellEnd"/>
      <w:r w:rsidRPr="00FB359E">
        <w:rPr>
          <w:b/>
          <w:bCs/>
          <w:lang w:val="es-ES"/>
        </w:rPr>
        <w:t xml:space="preserve"> </w:t>
      </w:r>
      <w:proofErr w:type="spellStart"/>
      <w:r w:rsidRPr="00FB359E">
        <w:rPr>
          <w:b/>
          <w:bCs/>
          <w:lang w:val="es-ES"/>
        </w:rPr>
        <w:t>numero_dias</w:t>
      </w:r>
      <w:proofErr w:type="spellEnd"/>
      <w:r w:rsidRPr="00FB359E">
        <w:rPr>
          <w:b/>
          <w:bCs/>
          <w:lang w:val="es-ES"/>
        </w:rPr>
        <w:t>=(numero/24);</w:t>
      </w:r>
    </w:p>
    <w:p w14:paraId="1F7C06F6" w14:textId="77777777" w:rsidR="00FB359E" w:rsidRPr="00FB359E" w:rsidRDefault="00FB359E" w:rsidP="00FB359E">
      <w:pPr>
        <w:pStyle w:val="Prrafodelista"/>
        <w:keepNext/>
        <w:ind w:left="426"/>
        <w:rPr>
          <w:b/>
          <w:bCs/>
          <w:lang w:val="es-ES"/>
        </w:rPr>
      </w:pPr>
      <w:r w:rsidRPr="00FB359E">
        <w:rPr>
          <w:b/>
          <w:bCs/>
          <w:lang w:val="es-ES"/>
        </w:rPr>
        <w:t xml:space="preserve">        </w:t>
      </w:r>
      <w:proofErr w:type="spellStart"/>
      <w:r w:rsidRPr="00FB359E">
        <w:rPr>
          <w:b/>
          <w:bCs/>
          <w:lang w:val="es-ES"/>
        </w:rPr>
        <w:t>int</w:t>
      </w:r>
      <w:proofErr w:type="spellEnd"/>
      <w:r w:rsidRPr="00FB359E">
        <w:rPr>
          <w:b/>
          <w:bCs/>
          <w:lang w:val="es-ES"/>
        </w:rPr>
        <w:t xml:space="preserve"> </w:t>
      </w:r>
      <w:proofErr w:type="spellStart"/>
      <w:r w:rsidRPr="00FB359E">
        <w:rPr>
          <w:b/>
          <w:bCs/>
          <w:lang w:val="es-ES"/>
        </w:rPr>
        <w:t>dias</w:t>
      </w:r>
      <w:proofErr w:type="spellEnd"/>
      <w:r w:rsidRPr="00FB359E">
        <w:rPr>
          <w:b/>
          <w:bCs/>
          <w:lang w:val="es-ES"/>
        </w:rPr>
        <w:t>=(numero_dias%7);</w:t>
      </w:r>
    </w:p>
    <w:p w14:paraId="7423CAC1" w14:textId="77777777" w:rsidR="00FB359E" w:rsidRPr="00FB359E" w:rsidRDefault="00FB359E" w:rsidP="00FB359E">
      <w:pPr>
        <w:pStyle w:val="Prrafodelista"/>
        <w:keepNext/>
        <w:ind w:left="426"/>
        <w:rPr>
          <w:b/>
          <w:bCs/>
          <w:lang w:val="es-ES"/>
        </w:rPr>
      </w:pPr>
      <w:r w:rsidRPr="00FB359E">
        <w:rPr>
          <w:b/>
          <w:bCs/>
          <w:lang w:val="es-ES"/>
        </w:rPr>
        <w:t xml:space="preserve">        </w:t>
      </w:r>
      <w:proofErr w:type="spellStart"/>
      <w:r w:rsidRPr="00FB359E">
        <w:rPr>
          <w:b/>
          <w:bCs/>
          <w:lang w:val="es-ES"/>
        </w:rPr>
        <w:t>int</w:t>
      </w:r>
      <w:proofErr w:type="spellEnd"/>
      <w:r w:rsidRPr="00FB359E">
        <w:rPr>
          <w:b/>
          <w:bCs/>
          <w:lang w:val="es-ES"/>
        </w:rPr>
        <w:t xml:space="preserve"> semanas=(</w:t>
      </w:r>
      <w:proofErr w:type="spellStart"/>
      <w:r w:rsidRPr="00FB359E">
        <w:rPr>
          <w:b/>
          <w:bCs/>
          <w:lang w:val="es-ES"/>
        </w:rPr>
        <w:t>numero_dias</w:t>
      </w:r>
      <w:proofErr w:type="spellEnd"/>
      <w:r w:rsidRPr="00FB359E">
        <w:rPr>
          <w:b/>
          <w:bCs/>
          <w:lang w:val="es-ES"/>
        </w:rPr>
        <w:t>/7);</w:t>
      </w:r>
    </w:p>
    <w:p w14:paraId="1B92EBD0" w14:textId="02AEA129" w:rsidR="0072254B" w:rsidRPr="00FB359E" w:rsidRDefault="00FB359E" w:rsidP="00FB359E">
      <w:pPr>
        <w:pStyle w:val="Prrafodelista"/>
        <w:keepNext/>
        <w:ind w:left="426"/>
        <w:rPr>
          <w:b/>
          <w:bCs/>
          <w:lang w:val="es-ES"/>
        </w:rPr>
      </w:pPr>
      <w:r w:rsidRPr="00FB359E">
        <w:rPr>
          <w:b/>
          <w:bCs/>
          <w:lang w:val="es-ES"/>
        </w:rPr>
        <w:t xml:space="preserve">        </w:t>
      </w:r>
      <w:proofErr w:type="spellStart"/>
      <w:r w:rsidRPr="00FB359E">
        <w:rPr>
          <w:b/>
          <w:bCs/>
          <w:lang w:val="es-ES"/>
        </w:rPr>
        <w:t>System.out.println</w:t>
      </w:r>
      <w:proofErr w:type="spellEnd"/>
      <w:r w:rsidRPr="00FB359E">
        <w:rPr>
          <w:b/>
          <w:bCs/>
          <w:lang w:val="es-ES"/>
        </w:rPr>
        <w:t>(numero+" horas son "+semanas+" semana(s),"+</w:t>
      </w:r>
      <w:proofErr w:type="spellStart"/>
      <w:r w:rsidRPr="00FB359E">
        <w:rPr>
          <w:b/>
          <w:bCs/>
          <w:lang w:val="es-ES"/>
        </w:rPr>
        <w:t>dias</w:t>
      </w:r>
      <w:proofErr w:type="spellEnd"/>
      <w:r w:rsidRPr="00FB359E">
        <w:rPr>
          <w:b/>
          <w:bCs/>
          <w:lang w:val="es-ES"/>
        </w:rPr>
        <w:t>+" día(s) y "+horas+" hora(s).");</w:t>
      </w:r>
    </w:p>
    <w:p w14:paraId="006965EF" w14:textId="77777777" w:rsidR="00FB359E" w:rsidRPr="00FB359E" w:rsidRDefault="00FB359E" w:rsidP="00FB359E">
      <w:pPr>
        <w:pStyle w:val="Prrafodelista"/>
        <w:keepNext/>
        <w:ind w:left="426"/>
        <w:rPr>
          <w:b/>
          <w:bCs/>
          <w:lang w:val="es-ES"/>
        </w:rPr>
      </w:pPr>
    </w:p>
    <w:p w14:paraId="7D35FAA5" w14:textId="182AA9D0" w:rsidR="0072254B" w:rsidRPr="00FB359E" w:rsidRDefault="0072254B" w:rsidP="0072254B">
      <w:pPr>
        <w:pStyle w:val="Prrafodelista"/>
        <w:keepNext/>
        <w:ind w:left="426"/>
        <w:rPr>
          <w:b/>
          <w:bCs/>
          <w:lang w:val="en-GB"/>
        </w:rPr>
      </w:pPr>
      <w:r w:rsidRPr="00FB359E">
        <w:rPr>
          <w:b/>
          <w:bCs/>
          <w:lang w:val="en-GB"/>
        </w:rPr>
        <w:t>}</w:t>
      </w:r>
    </w:p>
    <w:p w14:paraId="4B2A02D1" w14:textId="77777777" w:rsidR="008D1A82" w:rsidRPr="0072254B" w:rsidRDefault="008D1A82" w:rsidP="008D1A8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sectPr w:rsidR="008D1A82" w:rsidRPr="0072254B" w:rsidSect="004657D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85317" w14:textId="77777777" w:rsidR="003F2AB5" w:rsidRDefault="003F2AB5" w:rsidP="00FE3415">
      <w:pPr>
        <w:spacing w:after="0" w:line="240" w:lineRule="auto"/>
      </w:pPr>
      <w:r>
        <w:separator/>
      </w:r>
    </w:p>
  </w:endnote>
  <w:endnote w:type="continuationSeparator" w:id="0">
    <w:p w14:paraId="490F3B29" w14:textId="77777777" w:rsidR="003F2AB5" w:rsidRDefault="003F2AB5" w:rsidP="00FE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4C072" w14:textId="07A1A3C3" w:rsidR="00FE3415" w:rsidRDefault="00F81FAA" w:rsidP="00EA7355">
    <w:pPr>
      <w:pStyle w:val="Piedepgina"/>
      <w:pBdr>
        <w:top w:val="single" w:sz="4" w:space="1" w:color="auto"/>
      </w:pBdr>
    </w:pPr>
    <w:r>
      <w:t xml:space="preserve">UD1. Identificación de los elementos de un programa informático. Boletín 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775FE" w14:textId="77777777" w:rsidR="003F2AB5" w:rsidRDefault="003F2AB5" w:rsidP="00FE3415">
      <w:pPr>
        <w:spacing w:after="0" w:line="240" w:lineRule="auto"/>
      </w:pPr>
      <w:r>
        <w:separator/>
      </w:r>
    </w:p>
  </w:footnote>
  <w:footnote w:type="continuationSeparator" w:id="0">
    <w:p w14:paraId="14D84B6D" w14:textId="77777777" w:rsidR="003F2AB5" w:rsidRDefault="003F2AB5" w:rsidP="00FE3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57B13"/>
    <w:multiLevelType w:val="hybridMultilevel"/>
    <w:tmpl w:val="BE4C188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F0EAD"/>
    <w:multiLevelType w:val="hybridMultilevel"/>
    <w:tmpl w:val="33B2C31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460D4"/>
    <w:multiLevelType w:val="hybridMultilevel"/>
    <w:tmpl w:val="FD1A99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9942EB"/>
    <w:multiLevelType w:val="hybridMultilevel"/>
    <w:tmpl w:val="FFC4C4B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82702C"/>
    <w:multiLevelType w:val="hybridMultilevel"/>
    <w:tmpl w:val="40DCBFE4"/>
    <w:lvl w:ilvl="0" w:tplc="0C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4329510D"/>
    <w:multiLevelType w:val="hybridMultilevel"/>
    <w:tmpl w:val="D9F29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2EF7"/>
    <w:multiLevelType w:val="hybridMultilevel"/>
    <w:tmpl w:val="D51AC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36B0B"/>
    <w:multiLevelType w:val="hybridMultilevel"/>
    <w:tmpl w:val="16C603B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B7F03"/>
    <w:multiLevelType w:val="hybridMultilevel"/>
    <w:tmpl w:val="B7642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A6D12"/>
    <w:multiLevelType w:val="hybridMultilevel"/>
    <w:tmpl w:val="50985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939C5"/>
    <w:multiLevelType w:val="hybridMultilevel"/>
    <w:tmpl w:val="DC16F1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03"/>
    <w:rsid w:val="0000203A"/>
    <w:rsid w:val="000224AB"/>
    <w:rsid w:val="00022822"/>
    <w:rsid w:val="00027217"/>
    <w:rsid w:val="000A32DE"/>
    <w:rsid w:val="000E3907"/>
    <w:rsid w:val="000F0702"/>
    <w:rsid w:val="001000C1"/>
    <w:rsid w:val="00167516"/>
    <w:rsid w:val="0019326F"/>
    <w:rsid w:val="00193C2A"/>
    <w:rsid w:val="001B1403"/>
    <w:rsid w:val="001D200E"/>
    <w:rsid w:val="0024721F"/>
    <w:rsid w:val="002478B4"/>
    <w:rsid w:val="00261C5C"/>
    <w:rsid w:val="002B4C41"/>
    <w:rsid w:val="002F347D"/>
    <w:rsid w:val="002F614E"/>
    <w:rsid w:val="00312054"/>
    <w:rsid w:val="0033350A"/>
    <w:rsid w:val="003A6F11"/>
    <w:rsid w:val="003B4B56"/>
    <w:rsid w:val="003D1757"/>
    <w:rsid w:val="003F2AB5"/>
    <w:rsid w:val="00403EC9"/>
    <w:rsid w:val="004422DD"/>
    <w:rsid w:val="004657D0"/>
    <w:rsid w:val="00465FA0"/>
    <w:rsid w:val="00471D35"/>
    <w:rsid w:val="004944A7"/>
    <w:rsid w:val="004A7CF8"/>
    <w:rsid w:val="004C5455"/>
    <w:rsid w:val="004D41F3"/>
    <w:rsid w:val="004D6335"/>
    <w:rsid w:val="00566C47"/>
    <w:rsid w:val="00570394"/>
    <w:rsid w:val="00595627"/>
    <w:rsid w:val="005A0809"/>
    <w:rsid w:val="005B5F2E"/>
    <w:rsid w:val="005E192A"/>
    <w:rsid w:val="005F3FA6"/>
    <w:rsid w:val="005F4328"/>
    <w:rsid w:val="0061163C"/>
    <w:rsid w:val="00620D56"/>
    <w:rsid w:val="00637F2A"/>
    <w:rsid w:val="00664AA0"/>
    <w:rsid w:val="0067073C"/>
    <w:rsid w:val="006E7280"/>
    <w:rsid w:val="0071155B"/>
    <w:rsid w:val="0072254B"/>
    <w:rsid w:val="00725C01"/>
    <w:rsid w:val="00766333"/>
    <w:rsid w:val="00781BD8"/>
    <w:rsid w:val="007A0B35"/>
    <w:rsid w:val="007B5236"/>
    <w:rsid w:val="007B52D1"/>
    <w:rsid w:val="007E3E0D"/>
    <w:rsid w:val="00813603"/>
    <w:rsid w:val="00825E49"/>
    <w:rsid w:val="00827930"/>
    <w:rsid w:val="00880D29"/>
    <w:rsid w:val="008A40C6"/>
    <w:rsid w:val="008A5B55"/>
    <w:rsid w:val="008D1A82"/>
    <w:rsid w:val="00901B78"/>
    <w:rsid w:val="009108CC"/>
    <w:rsid w:val="0092540F"/>
    <w:rsid w:val="00971502"/>
    <w:rsid w:val="00971F1E"/>
    <w:rsid w:val="00997D50"/>
    <w:rsid w:val="009A2988"/>
    <w:rsid w:val="009A4DF5"/>
    <w:rsid w:val="009F1EA9"/>
    <w:rsid w:val="009F3570"/>
    <w:rsid w:val="00A01F38"/>
    <w:rsid w:val="00A12F02"/>
    <w:rsid w:val="00A35A2B"/>
    <w:rsid w:val="00A601D1"/>
    <w:rsid w:val="00A679C2"/>
    <w:rsid w:val="00A90F24"/>
    <w:rsid w:val="00AB0924"/>
    <w:rsid w:val="00AD06A2"/>
    <w:rsid w:val="00AD6B44"/>
    <w:rsid w:val="00AF6EC0"/>
    <w:rsid w:val="00B02662"/>
    <w:rsid w:val="00B14E8C"/>
    <w:rsid w:val="00B17E60"/>
    <w:rsid w:val="00B935BE"/>
    <w:rsid w:val="00B947EC"/>
    <w:rsid w:val="00BD4B1A"/>
    <w:rsid w:val="00BD6A6E"/>
    <w:rsid w:val="00BE06A6"/>
    <w:rsid w:val="00BF1FCD"/>
    <w:rsid w:val="00C4052A"/>
    <w:rsid w:val="00C537FB"/>
    <w:rsid w:val="00CA23B4"/>
    <w:rsid w:val="00CA2630"/>
    <w:rsid w:val="00CA6E8B"/>
    <w:rsid w:val="00CD1C24"/>
    <w:rsid w:val="00CD29AD"/>
    <w:rsid w:val="00CD7EE4"/>
    <w:rsid w:val="00D05F7C"/>
    <w:rsid w:val="00D301FF"/>
    <w:rsid w:val="00D407F6"/>
    <w:rsid w:val="00D54201"/>
    <w:rsid w:val="00D5429E"/>
    <w:rsid w:val="00D7689C"/>
    <w:rsid w:val="00D95050"/>
    <w:rsid w:val="00DA011E"/>
    <w:rsid w:val="00DE04B6"/>
    <w:rsid w:val="00E12C6E"/>
    <w:rsid w:val="00E16852"/>
    <w:rsid w:val="00E6031A"/>
    <w:rsid w:val="00E61E33"/>
    <w:rsid w:val="00E73202"/>
    <w:rsid w:val="00E81D4E"/>
    <w:rsid w:val="00E87564"/>
    <w:rsid w:val="00EA7355"/>
    <w:rsid w:val="00EB4F5B"/>
    <w:rsid w:val="00EB68D9"/>
    <w:rsid w:val="00ED7F5B"/>
    <w:rsid w:val="00EE6EF2"/>
    <w:rsid w:val="00EF49C1"/>
    <w:rsid w:val="00F17E48"/>
    <w:rsid w:val="00F37C94"/>
    <w:rsid w:val="00F576C1"/>
    <w:rsid w:val="00F75B76"/>
    <w:rsid w:val="00F81FAA"/>
    <w:rsid w:val="00F9363F"/>
    <w:rsid w:val="00FA61DA"/>
    <w:rsid w:val="00FB359E"/>
    <w:rsid w:val="00FC372D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F9DF9"/>
  <w15:chartTrackingRefBased/>
  <w15:docId w15:val="{93910F60-69B4-4126-9915-ED5E2AE1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603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37C94"/>
    <w:pPr>
      <w:shd w:val="clear" w:color="auto" w:fill="8EAADB" w:themeFill="accent1" w:themeFillTint="99"/>
      <w:spacing w:after="240"/>
      <w:outlineLvl w:val="0"/>
    </w:pPr>
    <w:rPr>
      <w:rFonts w:ascii="Arial" w:eastAsiaTheme="majorEastAsia" w:hAnsi="Arial" w:cs="Arial"/>
      <w:b/>
      <w:bCs/>
      <w:caps/>
      <w:color w:val="FFFFFF" w:themeColor="background1"/>
      <w:spacing w:val="15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E48"/>
    <w:pPr>
      <w:keepNext/>
      <w:pBdr>
        <w:top w:val="single" w:sz="4" w:space="1" w:color="auto"/>
        <w:bottom w:val="single" w:sz="4" w:space="1" w:color="auto"/>
      </w:pBdr>
      <w:shd w:val="clear" w:color="auto" w:fill="FFFFFF" w:themeFill="background1"/>
      <w:spacing w:after="0"/>
      <w:outlineLvl w:val="1"/>
    </w:pPr>
    <w:rPr>
      <w:rFonts w:ascii="Arial" w:eastAsiaTheme="majorEastAsia" w:hAnsi="Arial" w:cs="Arial"/>
      <w:b/>
      <w:bCs/>
      <w:caps/>
      <w:color w:val="1F4E79" w:themeColor="accent5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7C94"/>
    <w:pPr>
      <w:keepNext/>
      <w:spacing w:before="300" w:after="0"/>
      <w:outlineLvl w:val="2"/>
    </w:pPr>
    <w:rPr>
      <w:rFonts w:ascii="Arial" w:eastAsiaTheme="majorEastAsia" w:hAnsi="Arial" w:cs="Arial"/>
      <w:b/>
      <w:bCs/>
      <w:caps/>
      <w:color w:val="222A35" w:themeColor="text2" w:themeShade="80"/>
      <w:spacing w:val="15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1E33"/>
    <w:pPr>
      <w:pBdr>
        <w:top w:val="dotted" w:sz="6" w:space="2" w:color="44546A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1E33"/>
    <w:pPr>
      <w:pBdr>
        <w:bottom w:val="single" w:sz="6" w:space="1" w:color="44546A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1E33"/>
    <w:pPr>
      <w:pBdr>
        <w:bottom w:val="dotted" w:sz="6" w:space="1" w:color="44546A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1E33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1E33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1E33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">
    <w:name w:val="script"/>
    <w:basedOn w:val="Normal"/>
    <w:qFormat/>
    <w:rsid w:val="007E3E0D"/>
    <w:pPr>
      <w:suppressAutoHyphens/>
      <w:autoSpaceDN w:val="0"/>
      <w:spacing w:after="0" w:line="240" w:lineRule="auto"/>
      <w:textAlignment w:val="baseline"/>
    </w:pPr>
    <w:rPr>
      <w:rFonts w:ascii="Consolas" w:eastAsia="Calibri" w:hAnsi="Consolas" w:cs="Times New Roman"/>
      <w:color w:val="00000A"/>
      <w:kern w:val="3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61E33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61E33"/>
    <w:rPr>
      <w:rFonts w:eastAsiaTheme="minorEastAsia"/>
      <w:szCs w:val="20"/>
      <w:lang w:val="es-ES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1E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61E33"/>
    <w:rPr>
      <w:rFonts w:eastAsiaTheme="minorEastAsia"/>
      <w:b/>
      <w:bCs/>
      <w:szCs w:val="20"/>
      <w:lang w:val="es-ES" w:eastAsia="ja-JP"/>
    </w:r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rsid w:val="00E61E33"/>
    <w:pPr>
      <w:pBdr>
        <w:top w:val="single" w:sz="4" w:space="10" w:color="1F3864" w:themeColor="accent1" w:themeShade="80"/>
        <w:bottom w:val="single" w:sz="4" w:space="10" w:color="1F3864" w:themeColor="accent1" w:themeShade="80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1E33"/>
    <w:rPr>
      <w:rFonts w:eastAsiaTheme="minorEastAsia"/>
      <w:i/>
      <w:iCs/>
      <w:color w:val="1F3864" w:themeColor="accent1" w:themeShade="80"/>
      <w:lang w:val="es-ES" w:eastAsia="ja-JP"/>
    </w:rPr>
  </w:style>
  <w:style w:type="character" w:styleId="CdigoHTML">
    <w:name w:val="HTML Code"/>
    <w:basedOn w:val="Fuentedeprrafopredeter"/>
    <w:uiPriority w:val="99"/>
    <w:semiHidden/>
    <w:unhideWhenUsed/>
    <w:rsid w:val="00E61E33"/>
    <w:rPr>
      <w:rFonts w:ascii="Consolas" w:hAnsi="Consolas"/>
      <w:sz w:val="22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E61E33"/>
    <w:rPr>
      <w:b/>
      <w:bCs/>
      <w:color w:val="323E4F" w:themeColor="text2" w:themeShade="BF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61E33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33"/>
    <w:rPr>
      <w:rFonts w:eastAsiaTheme="minorEastAsia"/>
      <w:lang w:val="es-ES" w:eastAsia="ja-JP"/>
    </w:rPr>
  </w:style>
  <w:style w:type="character" w:styleId="nfasisintenso">
    <w:name w:val="Intense Emphasis"/>
    <w:basedOn w:val="Fuentedeprrafopredeter"/>
    <w:uiPriority w:val="21"/>
    <w:unhideWhenUsed/>
    <w:qFormat/>
    <w:rsid w:val="00E61E33"/>
    <w:rPr>
      <w:i/>
      <w:iCs/>
      <w:color w:val="1F3864" w:themeColor="accent1" w:themeShade="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1E33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1E33"/>
    <w:rPr>
      <w:rFonts w:ascii="Consolas" w:eastAsiaTheme="minorEastAsia" w:hAnsi="Consolas"/>
      <w:szCs w:val="20"/>
      <w:lang w:val="es-ES" w:eastAsia="ja-JP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61E3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61E33"/>
    <w:rPr>
      <w:rFonts w:ascii="Segoe UI" w:eastAsiaTheme="minorEastAsia" w:hAnsi="Segoe UI" w:cs="Segoe UI"/>
      <w:szCs w:val="16"/>
      <w:lang w:val="es-ES" w:eastAsia="ja-JP"/>
    </w:rPr>
  </w:style>
  <w:style w:type="character" w:styleId="MquinadeescribirHTML">
    <w:name w:val="HTML Typewriter"/>
    <w:basedOn w:val="Fuentedeprrafopredeter"/>
    <w:uiPriority w:val="99"/>
    <w:semiHidden/>
    <w:unhideWhenUsed/>
    <w:rsid w:val="00E61E33"/>
    <w:rPr>
      <w:rFonts w:ascii="Consolas" w:hAnsi="Consolas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61E33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33"/>
    <w:rPr>
      <w:rFonts w:eastAsiaTheme="minorEastAsia"/>
      <w:lang w:val="es-ES"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rsid w:val="00E61E33"/>
    <w:rPr>
      <w:sz w:val="22"/>
      <w:szCs w:val="16"/>
    </w:rPr>
  </w:style>
  <w:style w:type="character" w:styleId="Referenciaintensa">
    <w:name w:val="Intense Reference"/>
    <w:basedOn w:val="Fuentedeprrafopredeter"/>
    <w:uiPriority w:val="32"/>
    <w:unhideWhenUsed/>
    <w:qFormat/>
    <w:rsid w:val="00E61E33"/>
    <w:rPr>
      <w:b/>
      <w:bCs/>
      <w:caps w:val="0"/>
      <w:smallCaps/>
      <w:color w:val="1F3864" w:themeColor="accent1" w:themeShade="80"/>
      <w:spacing w:val="5"/>
    </w:rPr>
  </w:style>
  <w:style w:type="paragraph" w:styleId="Remitedesobre">
    <w:name w:val="envelope return"/>
    <w:basedOn w:val="Normal"/>
    <w:uiPriority w:val="99"/>
    <w:semiHidden/>
    <w:unhideWhenUsed/>
    <w:rsid w:val="00E61E3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61E3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61E33"/>
    <w:rPr>
      <w:rFonts w:eastAsiaTheme="minorEastAsia"/>
      <w:szCs w:val="16"/>
      <w:lang w:val="es-ES" w:eastAsia="ja-JP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rsid w:val="00E61E33"/>
    <w:pPr>
      <w:numPr>
        <w:ilvl w:val="1"/>
      </w:numPr>
    </w:pPr>
    <w:rPr>
      <w:color w:val="191919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rsid w:val="00E61E33"/>
    <w:rPr>
      <w:rFonts w:eastAsiaTheme="minorEastAsia"/>
      <w:color w:val="191919" w:themeColor="text1" w:themeTint="E6"/>
      <w:lang w:val="es-ES" w:eastAsia="ja-JP"/>
    </w:rPr>
  </w:style>
  <w:style w:type="table" w:styleId="Tablaconcuadrcula">
    <w:name w:val="Table Grid"/>
    <w:basedOn w:val="Tablanormal"/>
    <w:uiPriority w:val="39"/>
    <w:rsid w:val="00E61E33"/>
    <w:pPr>
      <w:spacing w:before="120" w:after="0" w:line="240" w:lineRule="auto"/>
    </w:pPr>
    <w:rPr>
      <w:rFonts w:eastAsiaTheme="minorEastAsia"/>
      <w:lang w:val="es-ES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cladoHTML">
    <w:name w:val="HTML Keyboard"/>
    <w:basedOn w:val="Fuentedeprrafopredeter"/>
    <w:uiPriority w:val="99"/>
    <w:semiHidden/>
    <w:unhideWhenUsed/>
    <w:rsid w:val="00E61E33"/>
    <w:rPr>
      <w:rFonts w:ascii="Consolas" w:hAnsi="Consolas"/>
      <w:sz w:val="22"/>
      <w:szCs w:val="20"/>
    </w:rPr>
  </w:style>
  <w:style w:type="paragraph" w:styleId="Textodebloque">
    <w:name w:val="Block Text"/>
    <w:basedOn w:val="Normal"/>
    <w:uiPriority w:val="99"/>
    <w:semiHidden/>
    <w:unhideWhenUsed/>
    <w:rsid w:val="00E61E33"/>
    <w:pPr>
      <w:pBdr>
        <w:top w:val="single" w:sz="2" w:space="10" w:color="1F3864" w:themeColor="accent1" w:themeShade="80" w:shadow="1"/>
        <w:left w:val="single" w:sz="2" w:space="10" w:color="1F3864" w:themeColor="accent1" w:themeShade="80" w:shadow="1"/>
        <w:bottom w:val="single" w:sz="2" w:space="10" w:color="1F3864" w:themeColor="accent1" w:themeShade="80" w:shadow="1"/>
        <w:right w:val="single" w:sz="2" w:space="10" w:color="1F3864" w:themeColor="accent1" w:themeShade="80" w:shadow="1"/>
      </w:pBdr>
      <w:ind w:left="1152" w:right="1152"/>
    </w:pPr>
    <w:rPr>
      <w:i/>
      <w:iCs/>
      <w:color w:val="1F3864" w:themeColor="accent1" w:themeShade="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E3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E33"/>
    <w:rPr>
      <w:rFonts w:ascii="Segoe UI" w:eastAsiaTheme="minorEastAsia" w:hAnsi="Segoe UI" w:cs="Segoe UI"/>
      <w:szCs w:val="18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sid w:val="00E61E33"/>
    <w:rPr>
      <w:color w:val="3B3838" w:themeColor="background2" w:themeShade="4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61E3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61E33"/>
    <w:rPr>
      <w:rFonts w:eastAsiaTheme="minorEastAsia"/>
      <w:szCs w:val="16"/>
      <w:lang w:val="es-ES" w:eastAsia="ja-JP"/>
    </w:rPr>
  </w:style>
  <w:style w:type="paragraph" w:styleId="Textomacro">
    <w:name w:val="macro"/>
    <w:link w:val="TextomacroCar"/>
    <w:uiPriority w:val="99"/>
    <w:semiHidden/>
    <w:unhideWhenUsed/>
    <w:rsid w:val="00E61E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64" w:lineRule="auto"/>
    </w:pPr>
    <w:rPr>
      <w:rFonts w:ascii="Consolas" w:eastAsiaTheme="minorEastAsia" w:hAnsi="Consolas"/>
      <w:szCs w:val="20"/>
      <w:lang w:val="es-ES" w:eastAsia="ja-JP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61E33"/>
    <w:rPr>
      <w:rFonts w:ascii="Consolas" w:eastAsiaTheme="minorEastAsia" w:hAnsi="Consolas"/>
      <w:szCs w:val="20"/>
      <w:lang w:val="es-ES" w:eastAsia="ja-JP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61E33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61E33"/>
    <w:rPr>
      <w:rFonts w:eastAsiaTheme="minorEastAsia"/>
      <w:szCs w:val="20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61E33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61E33"/>
    <w:rPr>
      <w:rFonts w:eastAsiaTheme="minorEastAsia"/>
      <w:szCs w:val="20"/>
      <w:lang w:val="es-ES" w:eastAsia="ja-JP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61E33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61E33"/>
    <w:rPr>
      <w:rFonts w:ascii="Consolas" w:eastAsiaTheme="minorEastAsia" w:hAnsi="Consolas"/>
      <w:szCs w:val="21"/>
      <w:lang w:val="es-ES" w:eastAsia="ja-JP"/>
    </w:rPr>
  </w:style>
  <w:style w:type="paragraph" w:styleId="Ttulo">
    <w:name w:val="Title"/>
    <w:basedOn w:val="Normal"/>
    <w:link w:val="TtuloCar"/>
    <w:uiPriority w:val="1"/>
    <w:qFormat/>
    <w:rsid w:val="00E61E33"/>
    <w:pPr>
      <w:spacing w:after="0"/>
    </w:pPr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E61E33"/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  <w:lang w:val="es-ES"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F37C94"/>
    <w:rPr>
      <w:rFonts w:ascii="Arial" w:eastAsiaTheme="majorEastAsia" w:hAnsi="Arial" w:cs="Arial"/>
      <w:b/>
      <w:bCs/>
      <w:caps/>
      <w:color w:val="FFFFFF" w:themeColor="background1"/>
      <w:spacing w:val="15"/>
      <w:sz w:val="28"/>
      <w:szCs w:val="28"/>
      <w:shd w:val="clear" w:color="auto" w:fill="8EAADB" w:themeFill="accent1" w:themeFillTint="99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F17E48"/>
    <w:rPr>
      <w:rFonts w:ascii="Arial" w:eastAsiaTheme="majorEastAsia" w:hAnsi="Arial" w:cs="Arial"/>
      <w:b/>
      <w:bCs/>
      <w:caps/>
      <w:color w:val="1F4E79" w:themeColor="accent5" w:themeShade="80"/>
      <w:spacing w:val="15"/>
      <w:sz w:val="24"/>
      <w:szCs w:val="24"/>
      <w:shd w:val="clear" w:color="auto" w:fill="FFFFFF" w:themeFill="background1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F37C94"/>
    <w:rPr>
      <w:rFonts w:ascii="Arial" w:eastAsiaTheme="majorEastAsia" w:hAnsi="Arial" w:cs="Arial"/>
      <w:b/>
      <w:bCs/>
      <w:caps/>
      <w:color w:val="222A35" w:themeColor="text2" w:themeShade="80"/>
      <w:spacing w:val="15"/>
      <w:sz w:val="24"/>
      <w:szCs w:val="24"/>
      <w:u w:val="single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1E33"/>
    <w:rPr>
      <w:rFonts w:asciiTheme="majorHAnsi" w:eastAsiaTheme="majorEastAsia" w:hAnsiTheme="majorHAnsi" w:cstheme="majorBidi"/>
      <w:caps/>
      <w:color w:val="323E4F" w:themeColor="text2" w:themeShade="BF"/>
      <w:spacing w:val="10"/>
      <w:lang w:val="es-E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1E33"/>
    <w:rPr>
      <w:rFonts w:asciiTheme="majorHAnsi" w:eastAsiaTheme="majorEastAsia" w:hAnsiTheme="majorHAnsi" w:cstheme="majorBidi"/>
      <w:caps/>
      <w:color w:val="323E4F" w:themeColor="text2" w:themeShade="BF"/>
      <w:spacing w:val="10"/>
      <w:lang w:val="es-ES"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1E33"/>
    <w:rPr>
      <w:rFonts w:asciiTheme="majorHAnsi" w:eastAsiaTheme="majorEastAsia" w:hAnsiTheme="majorHAnsi" w:cstheme="majorBidi"/>
      <w:caps/>
      <w:color w:val="323E4F" w:themeColor="text2" w:themeShade="BF"/>
      <w:spacing w:val="10"/>
      <w:lang w:val="es-ES"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1E33"/>
    <w:rPr>
      <w:rFonts w:asciiTheme="majorHAnsi" w:eastAsiaTheme="majorEastAsia" w:hAnsiTheme="majorHAnsi" w:cstheme="majorBidi"/>
      <w:caps/>
      <w:color w:val="323E4F" w:themeColor="text2" w:themeShade="BF"/>
      <w:spacing w:val="10"/>
      <w:lang w:val="es-ES"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1E33"/>
    <w:rPr>
      <w:rFonts w:asciiTheme="majorHAnsi" w:eastAsiaTheme="majorEastAsia" w:hAnsiTheme="majorHAnsi" w:cstheme="majorBidi"/>
      <w:caps/>
      <w:spacing w:val="10"/>
      <w:szCs w:val="18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1E33"/>
    <w:rPr>
      <w:rFonts w:asciiTheme="majorHAnsi" w:eastAsiaTheme="majorEastAsia" w:hAnsiTheme="majorHAnsi" w:cstheme="majorBidi"/>
      <w:i/>
      <w:iCs/>
      <w:caps/>
      <w:spacing w:val="10"/>
      <w:szCs w:val="18"/>
      <w:lang w:val="es-ES" w:eastAsia="ja-JP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61E33"/>
    <w:pPr>
      <w:outlineLvl w:val="9"/>
    </w:pPr>
  </w:style>
  <w:style w:type="paragraph" w:styleId="Prrafodelista">
    <w:name w:val="List Paragraph"/>
    <w:basedOn w:val="Normal"/>
    <w:uiPriority w:val="34"/>
    <w:qFormat/>
    <w:rsid w:val="00F576C1"/>
    <w:pPr>
      <w:ind w:left="720"/>
      <w:contextualSpacing/>
    </w:pPr>
  </w:style>
  <w:style w:type="paragraph" w:customStyle="1" w:styleId="Default">
    <w:name w:val="Default"/>
    <w:rsid w:val="00A679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NormalWeb">
    <w:name w:val="Normal (Web)"/>
    <w:basedOn w:val="Normal"/>
    <w:uiPriority w:val="99"/>
    <w:unhideWhenUsed/>
    <w:rsid w:val="00827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4-nfasis1">
    <w:name w:val="Grid Table 4 Accent 1"/>
    <w:basedOn w:val="Tablanormal"/>
    <w:uiPriority w:val="49"/>
    <w:rsid w:val="00813603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193C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te\Documents\Plantillas%20personalizadas%20de%20Office\Unidades%20didactic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0A3E1-6C46-42FC-A76A-16DC6C852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Unidades didacticas</Template>
  <TotalTime>167</TotalTime>
  <Pages>4</Pages>
  <Words>925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tete</dc:creator>
  <cp:keywords/>
  <dc:description/>
  <cp:lastModifiedBy>Estefanía Penide</cp:lastModifiedBy>
  <cp:revision>8</cp:revision>
  <dcterms:created xsi:type="dcterms:W3CDTF">2020-11-10T17:30:00Z</dcterms:created>
  <dcterms:modified xsi:type="dcterms:W3CDTF">2020-11-11T15:56:00Z</dcterms:modified>
</cp:coreProperties>
</file>